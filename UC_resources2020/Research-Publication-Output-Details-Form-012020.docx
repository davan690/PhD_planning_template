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BDB25" w14:textId="76C74767" w:rsidR="00E35278" w:rsidRPr="00874ED7" w:rsidRDefault="00E35278" w:rsidP="00874ED7">
      <w:pPr>
        <w:ind w:right="-22"/>
        <w:rPr>
          <w:rFonts w:cstheme="minorHAnsi"/>
          <w:b/>
          <w:color w:val="FFFFFF" w:themeColor="background1"/>
          <w:sz w:val="8"/>
          <w:szCs w:val="8"/>
        </w:rPr>
      </w:pPr>
    </w:p>
    <w:p w14:paraId="4C6967B3" w14:textId="7D1365F8" w:rsidR="00334580" w:rsidRPr="00AB2FA2" w:rsidRDefault="00334580" w:rsidP="00334580">
      <w:pPr>
        <w:shd w:val="clear" w:color="auto" w:fill="006C91" w:themeFill="accent4"/>
        <w:ind w:right="-22"/>
        <w:jc w:val="center"/>
        <w:rPr>
          <w:rFonts w:cstheme="minorHAnsi"/>
          <w:b/>
          <w:color w:val="FFFFFF" w:themeColor="background1"/>
          <w:sz w:val="20"/>
          <w:szCs w:val="20"/>
        </w:rPr>
      </w:pPr>
      <w:r w:rsidRPr="00AB2FA2">
        <w:rPr>
          <w:rFonts w:cstheme="minorHAnsi"/>
          <w:b/>
          <w:color w:val="FFFFFF" w:themeColor="background1"/>
          <w:sz w:val="20"/>
          <w:szCs w:val="20"/>
        </w:rPr>
        <w:t>INSTRUCTIONS FOR THE APPLICANT</w:t>
      </w:r>
    </w:p>
    <w:p w14:paraId="02BC0D15" w14:textId="36B02581" w:rsidR="00334580" w:rsidRPr="00AB2FA2" w:rsidRDefault="00334580" w:rsidP="0033458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rPr>
          <w:rFonts w:cstheme="minorHAnsi"/>
          <w:b/>
          <w:color w:val="000000"/>
          <w:sz w:val="20"/>
          <w:szCs w:val="20"/>
          <w:lang w:eastAsia="en-AU"/>
        </w:rPr>
      </w:pPr>
      <w:r w:rsidRPr="00AB2FA2">
        <w:rPr>
          <w:rFonts w:cstheme="minorHAnsi"/>
          <w:sz w:val="20"/>
          <w:szCs w:val="20"/>
        </w:rPr>
        <w:t xml:space="preserve">Applicants are strongly encouraged to complete this form electronically. Download the form at </w:t>
      </w:r>
      <w:hyperlink r:id="rId8" w:history="1">
        <w:r w:rsidR="000215C6" w:rsidRPr="00B432DD">
          <w:rPr>
            <w:rStyle w:val="Hyperlink"/>
            <w:rFonts w:cstheme="minorHAnsi"/>
            <w:sz w:val="20"/>
          </w:rPr>
          <w:t>http://www.canberra.edu.au/research/current-research-students/forms</w:t>
        </w:r>
      </w:hyperlink>
      <w:r w:rsidRPr="00AB2FA2">
        <w:rPr>
          <w:rFonts w:cstheme="minorHAnsi"/>
        </w:rPr>
        <w:t xml:space="preserve"> </w:t>
      </w:r>
      <w:r w:rsidRPr="00AB2FA2">
        <w:rPr>
          <w:rFonts w:cstheme="minorHAnsi"/>
          <w:sz w:val="20"/>
          <w:szCs w:val="20"/>
        </w:rPr>
        <w:t>under the heading ‘HDR Application Forms</w:t>
      </w:r>
      <w:r w:rsidR="000215C6">
        <w:rPr>
          <w:rFonts w:cstheme="minorHAnsi"/>
          <w:sz w:val="20"/>
          <w:szCs w:val="20"/>
        </w:rPr>
        <w:t xml:space="preserve"> – for admission and scholarship</w:t>
      </w:r>
      <w:r w:rsidRPr="00AB2FA2">
        <w:rPr>
          <w:rFonts w:cstheme="minorHAnsi"/>
          <w:sz w:val="20"/>
          <w:szCs w:val="20"/>
        </w:rPr>
        <w:t xml:space="preserve">’. </w:t>
      </w:r>
    </w:p>
    <w:p w14:paraId="034E83F2" w14:textId="77777777" w:rsidR="00334580" w:rsidRPr="00AB2FA2" w:rsidRDefault="00334580" w:rsidP="00334580">
      <w:pPr>
        <w:autoSpaceDE w:val="0"/>
        <w:autoSpaceDN w:val="0"/>
        <w:adjustRightInd w:val="0"/>
        <w:spacing w:after="0" w:line="240" w:lineRule="auto"/>
        <w:ind w:left="357"/>
        <w:rPr>
          <w:rFonts w:cstheme="minorHAnsi"/>
          <w:b/>
          <w:color w:val="000000"/>
          <w:sz w:val="20"/>
          <w:szCs w:val="20"/>
          <w:lang w:eastAsia="en-AU"/>
        </w:rPr>
      </w:pPr>
    </w:p>
    <w:p w14:paraId="76289FEC" w14:textId="77777777" w:rsidR="00334580" w:rsidRPr="00AB2FA2" w:rsidRDefault="00334580" w:rsidP="0033458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rPr>
          <w:rFonts w:cstheme="minorHAnsi"/>
          <w:sz w:val="20"/>
          <w:szCs w:val="20"/>
        </w:rPr>
      </w:pPr>
      <w:r w:rsidRPr="00AB2FA2">
        <w:rPr>
          <w:rFonts w:cstheme="minorHAnsi"/>
          <w:sz w:val="20"/>
          <w:szCs w:val="20"/>
        </w:rPr>
        <w:t>If the publication is in press, provide evidence of acceptance for publication, and/or date of publication</w:t>
      </w:r>
    </w:p>
    <w:p w14:paraId="0F8C1CBD" w14:textId="77777777" w:rsidR="00334580" w:rsidRPr="00AB2FA2" w:rsidRDefault="00334580" w:rsidP="0033458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D37422D" w14:textId="5441C2F1" w:rsidR="00334580" w:rsidRPr="00AB2FA2" w:rsidRDefault="00334580" w:rsidP="00334580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AB2FA2">
        <w:rPr>
          <w:rFonts w:cstheme="minorHAnsi"/>
          <w:sz w:val="20"/>
          <w:szCs w:val="20"/>
        </w:rPr>
        <w:t>An example of how to detail your contribution to a research publication or report is given below</w:t>
      </w:r>
      <w:r w:rsidR="000215C6">
        <w:rPr>
          <w:rFonts w:cstheme="minorHAnsi"/>
          <w:sz w:val="20"/>
          <w:szCs w:val="20"/>
        </w:rPr>
        <w:t>:</w:t>
      </w:r>
    </w:p>
    <w:p w14:paraId="1BF25EB7" w14:textId="77777777" w:rsidR="00334580" w:rsidRPr="00AB2FA2" w:rsidRDefault="00334580" w:rsidP="000215C6">
      <w:pPr>
        <w:autoSpaceDE w:val="0"/>
        <w:autoSpaceDN w:val="0"/>
        <w:adjustRightInd w:val="0"/>
        <w:ind w:left="360"/>
        <w:rPr>
          <w:rFonts w:cstheme="minorHAnsi"/>
          <w:sz w:val="20"/>
          <w:szCs w:val="20"/>
        </w:rPr>
      </w:pPr>
      <w:r w:rsidRPr="00AB2FA2">
        <w:rPr>
          <w:rFonts w:cstheme="minorHAnsi"/>
          <w:sz w:val="20"/>
          <w:szCs w:val="20"/>
        </w:rPr>
        <w:t xml:space="preserve">Smith, J., Jones, F. and Roberts, S (1998) “An Analysis of the University of Canberra Scholarship Applications”, </w:t>
      </w:r>
      <w:r w:rsidRPr="00AB2FA2">
        <w:rPr>
          <w:rFonts w:cstheme="minorHAnsi"/>
          <w:i/>
          <w:sz w:val="20"/>
          <w:szCs w:val="20"/>
        </w:rPr>
        <w:t>Journal of Higher Education Research</w:t>
      </w:r>
      <w:r w:rsidRPr="00AB2FA2">
        <w:rPr>
          <w:rFonts w:cstheme="minorHAnsi"/>
          <w:sz w:val="20"/>
          <w:szCs w:val="20"/>
        </w:rPr>
        <w:t>, Vol 21, No 6, pp 34 – 64</w:t>
      </w:r>
    </w:p>
    <w:p w14:paraId="3C2845F5" w14:textId="2B8B6718" w:rsidR="00334580" w:rsidRPr="00AB2FA2" w:rsidRDefault="00334580" w:rsidP="00334580">
      <w:pPr>
        <w:autoSpaceDE w:val="0"/>
        <w:autoSpaceDN w:val="0"/>
        <w:adjustRightInd w:val="0"/>
        <w:ind w:left="360"/>
        <w:rPr>
          <w:rFonts w:cstheme="minorHAnsi"/>
          <w:sz w:val="20"/>
          <w:szCs w:val="20"/>
        </w:rPr>
      </w:pPr>
      <w:r w:rsidRPr="00AB2FA2">
        <w:rPr>
          <w:rFonts w:cstheme="minorHAnsi"/>
          <w:sz w:val="20"/>
          <w:szCs w:val="20"/>
        </w:rPr>
        <w:t xml:space="preserve">Ms F Jones and </w:t>
      </w:r>
      <w:r w:rsidR="004E4642">
        <w:rPr>
          <w:rFonts w:cstheme="minorHAnsi"/>
          <w:sz w:val="20"/>
          <w:szCs w:val="20"/>
        </w:rPr>
        <w:t>I</w:t>
      </w:r>
      <w:r w:rsidRPr="00AB2FA2">
        <w:rPr>
          <w:rFonts w:cstheme="minorHAnsi"/>
          <w:sz w:val="20"/>
          <w:szCs w:val="20"/>
        </w:rPr>
        <w:t xml:space="preserve"> (Ms S Roberts) collected data from past years' applications.  Ms F Jones entered these into the </w:t>
      </w:r>
      <w:r w:rsidR="004E4642">
        <w:rPr>
          <w:rFonts w:cstheme="minorHAnsi"/>
          <w:sz w:val="20"/>
          <w:szCs w:val="20"/>
        </w:rPr>
        <w:t>database</w:t>
      </w:r>
      <w:r w:rsidRPr="00AB2FA2">
        <w:rPr>
          <w:rFonts w:cstheme="minorHAnsi"/>
          <w:sz w:val="20"/>
          <w:szCs w:val="20"/>
        </w:rPr>
        <w:t>.  I undertook preliminary analysis of the data and drafted sections 2 and 3 of the article.  Dr J Smith completed analysis of the data and produced a final draft article.</w:t>
      </w:r>
    </w:p>
    <w:p w14:paraId="6240E71B" w14:textId="17C43EF7" w:rsidR="00334580" w:rsidRPr="00157AF2" w:rsidRDefault="00334580" w:rsidP="00157AF2">
      <w:pPr>
        <w:shd w:val="clear" w:color="auto" w:fill="006C91" w:themeFill="accent4"/>
        <w:autoSpaceDE w:val="0"/>
        <w:autoSpaceDN w:val="0"/>
        <w:adjustRightInd w:val="0"/>
        <w:jc w:val="center"/>
        <w:rPr>
          <w:rFonts w:cstheme="minorHAnsi"/>
          <w:b/>
          <w:color w:val="FFFFFF" w:themeColor="background1"/>
          <w:sz w:val="20"/>
          <w:szCs w:val="20"/>
        </w:rPr>
      </w:pPr>
      <w:r w:rsidRPr="00157AF2">
        <w:rPr>
          <w:rFonts w:cstheme="minorHAnsi"/>
          <w:b/>
          <w:color w:val="FFFFFF" w:themeColor="background1"/>
          <w:sz w:val="20"/>
          <w:szCs w:val="20"/>
        </w:rPr>
        <w:t>YOU MUST ATTACH</w:t>
      </w:r>
    </w:p>
    <w:p w14:paraId="6EEEECBE" w14:textId="1D605B48" w:rsidR="00334580" w:rsidRPr="004A55EE" w:rsidRDefault="00334580" w:rsidP="0033458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57" w:hanging="357"/>
        <w:rPr>
          <w:rFonts w:cstheme="minorHAnsi"/>
          <w:sz w:val="20"/>
          <w:szCs w:val="20"/>
        </w:rPr>
      </w:pPr>
      <w:r w:rsidRPr="00AB2FA2">
        <w:rPr>
          <w:rFonts w:cstheme="minorHAnsi"/>
          <w:sz w:val="20"/>
          <w:szCs w:val="20"/>
        </w:rPr>
        <w:t xml:space="preserve">Photocopies of </w:t>
      </w:r>
      <w:r w:rsidR="00924277">
        <w:rPr>
          <w:rFonts w:cstheme="minorHAnsi"/>
          <w:sz w:val="20"/>
          <w:szCs w:val="20"/>
        </w:rPr>
        <w:t xml:space="preserve">the </w:t>
      </w:r>
      <w:r w:rsidRPr="00AB2FA2">
        <w:rPr>
          <w:rFonts w:cstheme="minorHAnsi"/>
          <w:sz w:val="20"/>
          <w:szCs w:val="20"/>
        </w:rPr>
        <w:t>first page</w:t>
      </w:r>
      <w:r>
        <w:rPr>
          <w:rFonts w:cstheme="minorHAnsi"/>
          <w:sz w:val="20"/>
          <w:szCs w:val="20"/>
        </w:rPr>
        <w:t xml:space="preserve"> of your research publication/output </w:t>
      </w:r>
      <w:r w:rsidRPr="00AB2FA2">
        <w:rPr>
          <w:rFonts w:cstheme="minorHAnsi"/>
          <w:sz w:val="20"/>
          <w:szCs w:val="20"/>
        </w:rPr>
        <w:t>including abstract and all bibliographic information (ISBN, title, author(s), and publisher, all dates referring to copyright, publication, printing and distribution).</w:t>
      </w:r>
    </w:p>
    <w:p w14:paraId="5EFD317A" w14:textId="19272D60" w:rsidR="00334580" w:rsidRPr="00AB2FA2" w:rsidRDefault="00334580" w:rsidP="00334580">
      <w:pPr>
        <w:autoSpaceDE w:val="0"/>
        <w:autoSpaceDN w:val="0"/>
        <w:adjustRightInd w:val="0"/>
        <w:spacing w:after="0" w:line="240" w:lineRule="auto"/>
        <w:ind w:left="357"/>
        <w:rPr>
          <w:rFonts w:cstheme="minorHAnsi"/>
          <w:sz w:val="20"/>
          <w:szCs w:val="20"/>
        </w:rPr>
      </w:pPr>
    </w:p>
    <w:p w14:paraId="32600A49" w14:textId="4DB15AFD" w:rsidR="00334580" w:rsidRPr="00AB2FA2" w:rsidRDefault="00334580" w:rsidP="0033458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57" w:hanging="357"/>
        <w:rPr>
          <w:rFonts w:cstheme="minorHAnsi"/>
          <w:sz w:val="20"/>
          <w:szCs w:val="20"/>
        </w:rPr>
      </w:pPr>
      <w:r w:rsidRPr="00AB2FA2">
        <w:rPr>
          <w:rFonts w:cstheme="minorHAnsi"/>
          <w:sz w:val="20"/>
          <w:szCs w:val="20"/>
        </w:rPr>
        <w:t>An abstract in English if the publication is in a language other than English.</w:t>
      </w:r>
    </w:p>
    <w:p w14:paraId="29775AC1" w14:textId="136A2476" w:rsidR="00334580" w:rsidRDefault="00334580" w:rsidP="00334580">
      <w:pPr>
        <w:autoSpaceDE w:val="0"/>
        <w:autoSpaceDN w:val="0"/>
        <w:adjustRightInd w:val="0"/>
        <w:spacing w:after="0" w:line="240" w:lineRule="auto"/>
        <w:ind w:left="357"/>
        <w:rPr>
          <w:rFonts w:cstheme="minorHAnsi"/>
          <w:sz w:val="20"/>
        </w:rPr>
      </w:pPr>
    </w:p>
    <w:p w14:paraId="40DE6894" w14:textId="05D076C0" w:rsidR="00B00C38" w:rsidRPr="00B00C38" w:rsidRDefault="00977657" w:rsidP="00B00C38">
      <w:pPr>
        <w:shd w:val="clear" w:color="auto" w:fill="006C91" w:themeFill="accent4"/>
        <w:jc w:val="center"/>
        <w:rPr>
          <w:b/>
          <w:color w:val="FFFFFF" w:themeColor="background1"/>
          <w:shd w:val="clear" w:color="auto" w:fill="006C91" w:themeFill="accent4"/>
        </w:rPr>
      </w:pPr>
      <w:r w:rsidRPr="00B00C38">
        <w:rPr>
          <w:b/>
          <w:color w:val="FFFFFF" w:themeColor="background1"/>
          <w:shd w:val="clear" w:color="auto" w:fill="006C91" w:themeFill="accent4"/>
        </w:rPr>
        <w:t>PROVIDE A 250-WORD STATEMENT IF THE OUTPUT IS A CREATIVE WORK OR EXHIBITION</w:t>
      </w:r>
    </w:p>
    <w:p w14:paraId="52C5BC31" w14:textId="77777777" w:rsidR="00874ED7" w:rsidRDefault="00874ED7" w:rsidP="00874ED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4E4642">
        <w:rPr>
          <w:rFonts w:cstheme="minorHAnsi"/>
          <w:sz w:val="20"/>
          <w:szCs w:val="20"/>
        </w:rPr>
        <w:t>Research Background: field, context and research question</w:t>
      </w:r>
    </w:p>
    <w:p w14:paraId="06D1813D" w14:textId="79E067CC" w:rsidR="00874ED7" w:rsidRPr="004E4642" w:rsidRDefault="00874ED7" w:rsidP="00874ED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4E4642">
        <w:rPr>
          <w:rFonts w:cstheme="minorHAnsi"/>
          <w:sz w:val="20"/>
          <w:szCs w:val="20"/>
        </w:rPr>
        <w:t>Research Contribution: innovation, new knowledge</w:t>
      </w:r>
    </w:p>
    <w:p w14:paraId="7CAB9AF6" w14:textId="77777777" w:rsidR="00874ED7" w:rsidRDefault="00874ED7" w:rsidP="00874ED7">
      <w:pPr>
        <w:pStyle w:val="ListParagraph"/>
        <w:numPr>
          <w:ilvl w:val="0"/>
          <w:numId w:val="5"/>
        </w:numPr>
      </w:pPr>
      <w:r w:rsidRPr="00874ED7">
        <w:rPr>
          <w:rFonts w:cstheme="minorHAnsi"/>
          <w:sz w:val="20"/>
          <w:szCs w:val="20"/>
        </w:rPr>
        <w:t>Research Significance: evidence of excellence</w:t>
      </w:r>
      <w:r>
        <w:rPr>
          <w:noProof/>
        </w:rPr>
        <w:t xml:space="preserve"> </w:t>
      </w:r>
    </w:p>
    <w:p w14:paraId="6751B0FB" w14:textId="05F75604" w:rsidR="00334580" w:rsidRDefault="00334580" w:rsidP="00874ED7">
      <w:pPr>
        <w:pStyle w:val="ListParagraph"/>
        <w:ind w:left="7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8EA1BA" wp14:editId="14AAF71E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6606540" cy="3863340"/>
                <wp:effectExtent l="0" t="0" r="2286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540" cy="3863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71D19" w14:textId="2994272B" w:rsidR="00E35278" w:rsidRDefault="00E35278"/>
                          <w:p w14:paraId="33AF635B" w14:textId="6A835F84" w:rsidR="00E35278" w:rsidRDefault="00E35278"/>
                          <w:p w14:paraId="4CF43367" w14:textId="4F64D833" w:rsidR="00E35278" w:rsidRDefault="00E35278"/>
                          <w:p w14:paraId="6AC6F7F0" w14:textId="6E22A31A" w:rsidR="00E35278" w:rsidRDefault="00E35278"/>
                          <w:p w14:paraId="41D81275" w14:textId="1948EFA4" w:rsidR="00E35278" w:rsidRDefault="00E35278"/>
                          <w:p w14:paraId="1E1E37F4" w14:textId="08554929" w:rsidR="00E35278" w:rsidRDefault="00E35278"/>
                          <w:p w14:paraId="4AE4623E" w14:textId="3699AEC7" w:rsidR="00E35278" w:rsidRDefault="00E35278"/>
                          <w:p w14:paraId="40D2E25B" w14:textId="7542A3A2" w:rsidR="00E35278" w:rsidRDefault="00E35278"/>
                          <w:p w14:paraId="188C713E" w14:textId="29239133" w:rsidR="00E35278" w:rsidRDefault="00E35278"/>
                          <w:p w14:paraId="54862718" w14:textId="77777777" w:rsidR="00E35278" w:rsidRDefault="00E35278"/>
                          <w:p w14:paraId="7E9D208F" w14:textId="6CF70F33" w:rsidR="00E35278" w:rsidRDefault="00E35278"/>
                          <w:p w14:paraId="5D0EFE1A" w14:textId="23371EE9" w:rsidR="00E35278" w:rsidRDefault="00E35278"/>
                          <w:p w14:paraId="14A9A6F7" w14:textId="4B770ECC" w:rsidR="00E35278" w:rsidRDefault="00E35278"/>
                          <w:p w14:paraId="317F8360" w14:textId="03DFB67F" w:rsidR="00E35278" w:rsidRDefault="00E35278"/>
                          <w:p w14:paraId="3868D797" w14:textId="77777777" w:rsidR="00E35278" w:rsidRDefault="00E352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EA1B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69pt;margin-top:10.7pt;width:520.2pt;height:304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" fillcolor="white [3201]" strokeweight=".5pt">
                <v:textbox>
                  <w:txbxContent>
                    <w:p w14:paraId="5A271D19" w14:textId="2994272B" w:rsidR="00E35278" w:rsidRDefault="00E35278"/>
                    <w:p w14:paraId="33AF635B" w14:textId="6A835F84" w:rsidR="00E35278" w:rsidRDefault="00E35278"/>
                    <w:p w14:paraId="4CF43367" w14:textId="4F64D833" w:rsidR="00E35278" w:rsidRDefault="00E35278"/>
                    <w:p w14:paraId="6AC6F7F0" w14:textId="6E22A31A" w:rsidR="00E35278" w:rsidRDefault="00E35278"/>
                    <w:p w14:paraId="41D81275" w14:textId="1948EFA4" w:rsidR="00E35278" w:rsidRDefault="00E35278"/>
                    <w:p w14:paraId="1E1E37F4" w14:textId="08554929" w:rsidR="00E35278" w:rsidRDefault="00E35278"/>
                    <w:p w14:paraId="4AE4623E" w14:textId="3699AEC7" w:rsidR="00E35278" w:rsidRDefault="00E35278"/>
                    <w:p w14:paraId="40D2E25B" w14:textId="7542A3A2" w:rsidR="00E35278" w:rsidRDefault="00E35278"/>
                    <w:p w14:paraId="188C713E" w14:textId="29239133" w:rsidR="00E35278" w:rsidRDefault="00E35278"/>
                    <w:p w14:paraId="54862718" w14:textId="77777777" w:rsidR="00E35278" w:rsidRDefault="00E35278"/>
                    <w:p w14:paraId="7E9D208F" w14:textId="6CF70F33" w:rsidR="00E35278" w:rsidRDefault="00E35278"/>
                    <w:p w14:paraId="5D0EFE1A" w14:textId="23371EE9" w:rsidR="00E35278" w:rsidRDefault="00E35278"/>
                    <w:p w14:paraId="14A9A6F7" w14:textId="4B770ECC" w:rsidR="00E35278" w:rsidRDefault="00E35278"/>
                    <w:p w14:paraId="317F8360" w14:textId="03DFB67F" w:rsidR="00E35278" w:rsidRDefault="00E35278"/>
                    <w:p w14:paraId="3868D797" w14:textId="77777777" w:rsidR="00E35278" w:rsidRDefault="00E35278"/>
                  </w:txbxContent>
                </v:textbox>
                <w10:wrap anchorx="margin"/>
              </v:shape>
            </w:pict>
          </mc:Fallback>
        </mc:AlternateContent>
      </w:r>
    </w:p>
    <w:p w14:paraId="52A1B518" w14:textId="161E1658" w:rsidR="00E35278" w:rsidRDefault="00E35278" w:rsidP="00334580"/>
    <w:p w14:paraId="1B4BEAAA" w14:textId="4A76342E" w:rsidR="00E35278" w:rsidRDefault="00E35278" w:rsidP="00334580"/>
    <w:p w14:paraId="33BC99EF" w14:textId="656A3BC4" w:rsidR="00E35278" w:rsidRDefault="00E35278" w:rsidP="00334580"/>
    <w:p w14:paraId="3783B528" w14:textId="52C98909" w:rsidR="00E35278" w:rsidRDefault="00E35278" w:rsidP="00334580"/>
    <w:p w14:paraId="189AFF61" w14:textId="0D43EF4D" w:rsidR="00E35278" w:rsidRDefault="00E35278" w:rsidP="00334580"/>
    <w:p w14:paraId="0F35A733" w14:textId="77777777" w:rsidR="00E35278" w:rsidRDefault="00E35278" w:rsidP="00334580"/>
    <w:p w14:paraId="63FC758B" w14:textId="673637F3" w:rsidR="00E35278" w:rsidRDefault="00E35278" w:rsidP="00334580"/>
    <w:p w14:paraId="260D590B" w14:textId="77777777" w:rsidR="00E35278" w:rsidRDefault="00E35278" w:rsidP="00334580"/>
    <w:p w14:paraId="451DBC5A" w14:textId="20CFA7EE" w:rsidR="00E35278" w:rsidRDefault="00E35278" w:rsidP="00334580"/>
    <w:p w14:paraId="0197FEE1" w14:textId="7F81DCBD" w:rsidR="00E35278" w:rsidRDefault="00E35278"/>
    <w:p w14:paraId="1137766E" w14:textId="77777777" w:rsidR="00E35278" w:rsidRDefault="00E35278" w:rsidP="00334580">
      <w:pPr>
        <w:sectPr w:rsidR="00E35278" w:rsidSect="00E35278">
          <w:headerReference w:type="even" r:id="rId9"/>
          <w:headerReference w:type="default" r:id="rId10"/>
          <w:footerReference w:type="default" r:id="rId11"/>
          <w:headerReference w:type="first" r:id="rId12"/>
          <w:endnotePr>
            <w:numFmt w:val="decimal"/>
          </w:endnotePr>
          <w:pgSz w:w="11906" w:h="16838"/>
          <w:pgMar w:top="720" w:right="720" w:bottom="720" w:left="720" w:header="283" w:footer="0" w:gutter="0"/>
          <w:cols w:space="708"/>
          <w:titlePg/>
          <w:docGrid w:linePitch="360"/>
        </w:sectPr>
      </w:pPr>
    </w:p>
    <w:p w14:paraId="57D2DB1A" w14:textId="01250701" w:rsidR="00E35278" w:rsidRPr="00E35278" w:rsidRDefault="00E35278" w:rsidP="00E35278">
      <w:pPr>
        <w:shd w:val="clear" w:color="auto" w:fill="006C91" w:themeFill="accent4"/>
        <w:jc w:val="center"/>
        <w:rPr>
          <w:color w:val="FFFFFF" w:themeColor="background1"/>
        </w:rPr>
      </w:pPr>
      <w:r w:rsidRPr="00E35278">
        <w:rPr>
          <w:b/>
          <w:color w:val="FFFFFF" w:themeColor="background1"/>
        </w:rPr>
        <w:lastRenderedPageBreak/>
        <w:t>RESEARCH OUTPUT DETAILS</w:t>
      </w:r>
    </w:p>
    <w:tbl>
      <w:tblPr>
        <w:tblStyle w:val="TableGrid"/>
        <w:tblW w:w="15451" w:type="dxa"/>
        <w:tblInd w:w="-5" w:type="dxa"/>
        <w:tblLook w:val="04A0" w:firstRow="1" w:lastRow="0" w:firstColumn="1" w:lastColumn="0" w:noHBand="0" w:noVBand="1"/>
      </w:tblPr>
      <w:tblGrid>
        <w:gridCol w:w="539"/>
        <w:gridCol w:w="3495"/>
        <w:gridCol w:w="2858"/>
        <w:gridCol w:w="2908"/>
        <w:gridCol w:w="3036"/>
        <w:gridCol w:w="1056"/>
        <w:gridCol w:w="1559"/>
      </w:tblGrid>
      <w:tr w:rsidR="00E35278" w14:paraId="51CB207A" w14:textId="77777777" w:rsidTr="008A6461">
        <w:trPr>
          <w:trHeight w:val="614"/>
        </w:trPr>
        <w:tc>
          <w:tcPr>
            <w:tcW w:w="539" w:type="dxa"/>
            <w:shd w:val="clear" w:color="auto" w:fill="BFBFBF" w:themeFill="background1" w:themeFillShade="BF"/>
            <w:vAlign w:val="center"/>
          </w:tcPr>
          <w:p w14:paraId="593E1B2A" w14:textId="77777777" w:rsidR="00E35278" w:rsidRPr="00E32E54" w:rsidRDefault="00E35278" w:rsidP="0029172D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#*</w:t>
            </w:r>
          </w:p>
        </w:tc>
        <w:tc>
          <w:tcPr>
            <w:tcW w:w="3495" w:type="dxa"/>
            <w:shd w:val="clear" w:color="auto" w:fill="BFBFBF" w:themeFill="background1" w:themeFillShade="BF"/>
            <w:vAlign w:val="center"/>
          </w:tcPr>
          <w:p w14:paraId="3EA4ED34" w14:textId="77777777" w:rsidR="00E35278" w:rsidRPr="00E32E54" w:rsidRDefault="00E35278" w:rsidP="0029172D">
            <w:pPr>
              <w:jc w:val="center"/>
              <w:rPr>
                <w:b/>
                <w:color w:val="000000" w:themeColor="text1"/>
              </w:rPr>
            </w:pPr>
            <w:r w:rsidRPr="00E32E54">
              <w:rPr>
                <w:b/>
                <w:color w:val="000000" w:themeColor="text1"/>
              </w:rPr>
              <w:t>Names of Authors</w:t>
            </w:r>
            <w:r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2858" w:type="dxa"/>
            <w:shd w:val="clear" w:color="auto" w:fill="BFBFBF" w:themeFill="background1" w:themeFillShade="BF"/>
            <w:vAlign w:val="center"/>
          </w:tcPr>
          <w:p w14:paraId="582CC0A7" w14:textId="77777777" w:rsidR="00E35278" w:rsidRPr="00E32E54" w:rsidRDefault="00E35278" w:rsidP="0029172D">
            <w:pPr>
              <w:jc w:val="center"/>
              <w:rPr>
                <w:b/>
                <w:color w:val="000000" w:themeColor="text1"/>
              </w:rPr>
            </w:pPr>
            <w:r w:rsidRPr="00E32E54">
              <w:rPr>
                <w:b/>
                <w:color w:val="000000" w:themeColor="text1"/>
              </w:rPr>
              <w:t>Research Output Type</w:t>
            </w:r>
            <w:r>
              <w:rPr>
                <w:b/>
                <w:color w:val="000000" w:themeColor="text1"/>
              </w:rPr>
              <w:t xml:space="preserve"> (click to choose an item)</w:t>
            </w:r>
          </w:p>
        </w:tc>
        <w:tc>
          <w:tcPr>
            <w:tcW w:w="2908" w:type="dxa"/>
            <w:shd w:val="clear" w:color="auto" w:fill="BFBFBF" w:themeFill="background1" w:themeFillShade="BF"/>
            <w:vAlign w:val="center"/>
          </w:tcPr>
          <w:p w14:paraId="47E79B90" w14:textId="0C6556FA" w:rsidR="00E35278" w:rsidRPr="00E32E54" w:rsidRDefault="00E35278" w:rsidP="0029172D">
            <w:pPr>
              <w:jc w:val="center"/>
              <w:rPr>
                <w:b/>
                <w:color w:val="000000" w:themeColor="text1"/>
              </w:rPr>
            </w:pPr>
            <w:r w:rsidRPr="00E32E54">
              <w:rPr>
                <w:b/>
                <w:color w:val="000000" w:themeColor="text1"/>
              </w:rPr>
              <w:t>Publication/output title</w:t>
            </w:r>
          </w:p>
        </w:tc>
        <w:tc>
          <w:tcPr>
            <w:tcW w:w="3036" w:type="dxa"/>
            <w:shd w:val="clear" w:color="auto" w:fill="BFBFBF" w:themeFill="background1" w:themeFillShade="BF"/>
            <w:vAlign w:val="center"/>
          </w:tcPr>
          <w:p w14:paraId="1B47B570" w14:textId="77777777" w:rsidR="00E35278" w:rsidRPr="00E32E54" w:rsidRDefault="00E35278" w:rsidP="0029172D">
            <w:pPr>
              <w:jc w:val="center"/>
              <w:rPr>
                <w:b/>
                <w:color w:val="000000" w:themeColor="text1"/>
              </w:rPr>
            </w:pPr>
            <w:r w:rsidRPr="00E32E54">
              <w:rPr>
                <w:b/>
                <w:color w:val="000000" w:themeColor="text1"/>
              </w:rPr>
              <w:t xml:space="preserve">Journal </w:t>
            </w:r>
            <w:r>
              <w:rPr>
                <w:b/>
                <w:color w:val="000000" w:themeColor="text1"/>
              </w:rPr>
              <w:t>title &amp; publisher</w:t>
            </w:r>
          </w:p>
        </w:tc>
        <w:tc>
          <w:tcPr>
            <w:tcW w:w="1056" w:type="dxa"/>
            <w:shd w:val="clear" w:color="auto" w:fill="BFBFBF" w:themeFill="background1" w:themeFillShade="BF"/>
            <w:vAlign w:val="center"/>
          </w:tcPr>
          <w:p w14:paraId="29084029" w14:textId="77777777" w:rsidR="00E35278" w:rsidRPr="00E32E54" w:rsidRDefault="00E35278" w:rsidP="0029172D">
            <w:pPr>
              <w:jc w:val="center"/>
              <w:rPr>
                <w:b/>
                <w:color w:val="000000" w:themeColor="text1"/>
              </w:rPr>
            </w:pPr>
            <w:r w:rsidRPr="00E32E54">
              <w:rPr>
                <w:b/>
                <w:color w:val="000000" w:themeColor="text1"/>
              </w:rPr>
              <w:t>Pages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C9240C2" w14:textId="77777777" w:rsidR="00E35278" w:rsidRPr="00E32E54" w:rsidRDefault="00E35278" w:rsidP="0029172D">
            <w:pPr>
              <w:jc w:val="center"/>
              <w:rPr>
                <w:b/>
                <w:color w:val="000000" w:themeColor="text1"/>
              </w:rPr>
            </w:pPr>
            <w:r w:rsidRPr="00E32E54">
              <w:rPr>
                <w:b/>
                <w:color w:val="000000" w:themeColor="text1"/>
              </w:rPr>
              <w:t>Year of publication</w:t>
            </w:r>
            <w:r>
              <w:rPr>
                <w:b/>
                <w:color w:val="000000" w:themeColor="text1"/>
              </w:rPr>
              <w:t xml:space="preserve"> or Date of Acceptance </w:t>
            </w:r>
          </w:p>
        </w:tc>
      </w:tr>
      <w:tr w:rsidR="00E35278" w14:paraId="49080A9F" w14:textId="77777777" w:rsidTr="008A6461">
        <w:tc>
          <w:tcPr>
            <w:tcW w:w="539" w:type="dxa"/>
          </w:tcPr>
          <w:p w14:paraId="78A9C587" w14:textId="6F063026" w:rsidR="00E35278" w:rsidRPr="008A6461" w:rsidRDefault="009C0B4A" w:rsidP="0029172D">
            <w:pPr>
              <w:rPr>
                <w:color w:val="BFBFBF" w:themeColor="background1" w:themeShade="BF"/>
              </w:rPr>
            </w:pPr>
            <w:r w:rsidRPr="008A6461">
              <w:rPr>
                <w:color w:val="BFBFBF" w:themeColor="background1" w:themeShade="BF"/>
              </w:rPr>
              <w:t>E.g.</w:t>
            </w:r>
          </w:p>
        </w:tc>
        <w:tc>
          <w:tcPr>
            <w:tcW w:w="3495" w:type="dxa"/>
          </w:tcPr>
          <w:p w14:paraId="240BCAC0" w14:textId="2E7E781B" w:rsidR="00E35278" w:rsidRPr="008A6461" w:rsidRDefault="009C0B4A" w:rsidP="0029172D">
            <w:pPr>
              <w:rPr>
                <w:color w:val="BFBFBF" w:themeColor="background1" w:themeShade="BF"/>
              </w:rPr>
            </w:pPr>
            <w:r w:rsidRPr="008A6461">
              <w:rPr>
                <w:rFonts w:cstheme="minorHAnsi"/>
                <w:color w:val="BFBFBF" w:themeColor="background1" w:themeShade="BF"/>
                <w:sz w:val="20"/>
                <w:szCs w:val="20"/>
              </w:rPr>
              <w:t>Smith, J., Jones, F. and Roberts, S</w:t>
            </w:r>
          </w:p>
        </w:tc>
        <w:sdt>
          <w:sdtPr>
            <w:rPr>
              <w:color w:val="BFBFBF" w:themeColor="background1" w:themeShade="BF"/>
            </w:rPr>
            <w:id w:val="-380403493"/>
            <w:placeholder>
              <w:docPart w:val="271F63A374DA4AD6AE931A4B0315D713"/>
            </w:placeholder>
            <w15:color w:val="C0C0C0"/>
            <w:dropDownList>
              <w:listItem w:displayText="Leave Empty" w:value=""/>
              <w:listItem w:displayText="Research Book" w:value="Research Book"/>
              <w:listItem w:displayText="Book Chapters in a research book" w:value="Book Chapters in a research book"/>
              <w:listItem w:displayText="Journal article in refereed scholarly journal" w:value="Journal article in refereed scholarly journal"/>
              <w:listItem w:displayText="Major original creative work" w:value="Major original creative work"/>
              <w:listItem w:displayText="Minor original creative work" w:value="Minor original creative work"/>
              <w:listItem w:displayText="Full, refereed conference paper" w:value="Full, refereed conference paper"/>
              <w:listItem w:displayText="Curated or produced substantial public exhibition event" w:value="Curated or produced substantial public exhibition event"/>
              <w:listItem w:displayText="Others" w:value="Others"/>
            </w:dropDownList>
          </w:sdtPr>
          <w:sdtEndPr/>
          <w:sdtContent>
            <w:tc>
              <w:tcPr>
                <w:tcW w:w="2858" w:type="dxa"/>
              </w:tcPr>
              <w:p w14:paraId="736DE138" w14:textId="795A10D1" w:rsidR="00E35278" w:rsidRPr="008A6461" w:rsidRDefault="000B44B5" w:rsidP="0029172D">
                <w:pPr>
                  <w:rPr>
                    <w:color w:val="BFBFBF" w:themeColor="background1" w:themeShade="BF"/>
                  </w:rPr>
                </w:pPr>
                <w:r w:rsidRPr="008A6461">
                  <w:rPr>
                    <w:color w:val="BFBFBF" w:themeColor="background1" w:themeShade="BF"/>
                  </w:rPr>
                  <w:t>Journal article in refereed scholarly journal</w:t>
                </w:r>
              </w:p>
            </w:tc>
          </w:sdtContent>
        </w:sdt>
        <w:tc>
          <w:tcPr>
            <w:tcW w:w="2908" w:type="dxa"/>
          </w:tcPr>
          <w:p w14:paraId="59660765" w14:textId="6E3DB7AB" w:rsidR="00E35278" w:rsidRPr="008A6461" w:rsidRDefault="008A6461" w:rsidP="0029172D">
            <w:pPr>
              <w:rPr>
                <w:color w:val="BFBFBF" w:themeColor="background1" w:themeShade="BF"/>
              </w:rPr>
            </w:pPr>
            <w:r w:rsidRPr="008A6461">
              <w:rPr>
                <w:rFonts w:cstheme="minorHAnsi"/>
                <w:color w:val="BFBFBF" w:themeColor="background1" w:themeShade="BF"/>
                <w:sz w:val="20"/>
                <w:szCs w:val="20"/>
              </w:rPr>
              <w:t>An Analysis of the University of Canberra Scholarship Applications</w:t>
            </w:r>
          </w:p>
        </w:tc>
        <w:tc>
          <w:tcPr>
            <w:tcW w:w="3036" w:type="dxa"/>
          </w:tcPr>
          <w:p w14:paraId="3A3696D1" w14:textId="01FC89AD" w:rsidR="00E35278" w:rsidRPr="008A6461" w:rsidRDefault="008A6461" w:rsidP="0029172D">
            <w:pPr>
              <w:rPr>
                <w:color w:val="BFBFBF" w:themeColor="background1" w:themeShade="BF"/>
              </w:rPr>
            </w:pPr>
            <w:r w:rsidRPr="008A6461">
              <w:rPr>
                <w:rFonts w:cstheme="minorHAnsi"/>
                <w:i/>
                <w:color w:val="BFBFBF" w:themeColor="background1" w:themeShade="BF"/>
                <w:sz w:val="20"/>
                <w:szCs w:val="20"/>
              </w:rPr>
              <w:t>Journal of Higher Education Research</w:t>
            </w:r>
          </w:p>
        </w:tc>
        <w:tc>
          <w:tcPr>
            <w:tcW w:w="1056" w:type="dxa"/>
          </w:tcPr>
          <w:p w14:paraId="5B44A3B2" w14:textId="6D0B9618" w:rsidR="00E35278" w:rsidRPr="008A6461" w:rsidRDefault="008A6461" w:rsidP="0029172D">
            <w:pPr>
              <w:rPr>
                <w:color w:val="BFBFBF" w:themeColor="background1" w:themeShade="BF"/>
              </w:rPr>
            </w:pPr>
            <w:r w:rsidRPr="008A6461">
              <w:rPr>
                <w:rFonts w:cstheme="minorHAnsi"/>
                <w:color w:val="BFBFBF" w:themeColor="background1" w:themeShade="BF"/>
                <w:sz w:val="20"/>
                <w:szCs w:val="20"/>
              </w:rPr>
              <w:t>Vol 21, No 6, pp 34 – 64</w:t>
            </w:r>
          </w:p>
        </w:tc>
        <w:tc>
          <w:tcPr>
            <w:tcW w:w="1559" w:type="dxa"/>
          </w:tcPr>
          <w:p w14:paraId="7348C059" w14:textId="2601959D" w:rsidR="00E35278" w:rsidRPr="008A6461" w:rsidRDefault="008A6461" w:rsidP="0029172D">
            <w:pPr>
              <w:rPr>
                <w:color w:val="BFBFBF" w:themeColor="background1" w:themeShade="BF"/>
              </w:rPr>
            </w:pPr>
            <w:r w:rsidRPr="008A6461">
              <w:rPr>
                <w:color w:val="BFBFBF" w:themeColor="background1" w:themeShade="BF"/>
              </w:rPr>
              <w:t>1998</w:t>
            </w:r>
          </w:p>
        </w:tc>
      </w:tr>
      <w:tr w:rsidR="00E35278" w14:paraId="7A12CEBA" w14:textId="77777777" w:rsidTr="008A6461">
        <w:tc>
          <w:tcPr>
            <w:tcW w:w="539" w:type="dxa"/>
          </w:tcPr>
          <w:p w14:paraId="548C4C01" w14:textId="77777777" w:rsidR="00E35278" w:rsidRDefault="00E35278" w:rsidP="0029172D"/>
        </w:tc>
        <w:tc>
          <w:tcPr>
            <w:tcW w:w="3495" w:type="dxa"/>
          </w:tcPr>
          <w:p w14:paraId="254C9ED4" w14:textId="77777777" w:rsidR="00E35278" w:rsidRDefault="00E35278" w:rsidP="0029172D"/>
        </w:tc>
        <w:sdt>
          <w:sdtPr>
            <w:id w:val="-1654529215"/>
            <w:placeholder>
              <w:docPart w:val="F365490ABDCC45CA9894638E1955D778"/>
            </w:placeholder>
            <w:showingPlcHdr/>
            <w15:color w:val="C0C0C0"/>
            <w:dropDownList>
              <w:listItem w:displayText="Leave Empty" w:value=""/>
              <w:listItem w:displayText="Research Book" w:value="Research Book"/>
              <w:listItem w:displayText="Book Chapters in a research book" w:value="Book Chapters in a research book"/>
              <w:listItem w:displayText="Journal article in refereed scholarly journal" w:value="Journal article in refereed scholarly journal"/>
              <w:listItem w:displayText="Major original creative work" w:value="Major original creative work"/>
              <w:listItem w:displayText="Minor original creative work" w:value="Minor original creative work"/>
              <w:listItem w:displayText="Full, refereed conference paper" w:value="Full, refereed conference paper"/>
              <w:listItem w:displayText="Curated or produced substantial public exhibition event" w:value="Curated or produced substantial public exhibition event"/>
              <w:listItem w:displayText="Others" w:value="Others"/>
            </w:dropDownList>
          </w:sdtPr>
          <w:sdtEndPr/>
          <w:sdtContent>
            <w:tc>
              <w:tcPr>
                <w:tcW w:w="2858" w:type="dxa"/>
              </w:tcPr>
              <w:p w14:paraId="0775E40A" w14:textId="4EC5CA64" w:rsidR="00E35278" w:rsidRDefault="00E35278" w:rsidP="0029172D">
                <w:r w:rsidRPr="00D00FD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2908" w:type="dxa"/>
          </w:tcPr>
          <w:p w14:paraId="50BA0FE0" w14:textId="77777777" w:rsidR="00E35278" w:rsidRDefault="00E35278" w:rsidP="0029172D"/>
        </w:tc>
        <w:tc>
          <w:tcPr>
            <w:tcW w:w="3036" w:type="dxa"/>
          </w:tcPr>
          <w:p w14:paraId="0CFFDFB7" w14:textId="77777777" w:rsidR="00E35278" w:rsidRDefault="00E35278" w:rsidP="0029172D"/>
        </w:tc>
        <w:tc>
          <w:tcPr>
            <w:tcW w:w="1056" w:type="dxa"/>
          </w:tcPr>
          <w:p w14:paraId="4F363311" w14:textId="77777777" w:rsidR="00E35278" w:rsidRDefault="00E35278" w:rsidP="0029172D"/>
        </w:tc>
        <w:tc>
          <w:tcPr>
            <w:tcW w:w="1559" w:type="dxa"/>
          </w:tcPr>
          <w:p w14:paraId="6D51E6DE" w14:textId="77777777" w:rsidR="00E35278" w:rsidRDefault="00E35278" w:rsidP="0029172D"/>
        </w:tc>
      </w:tr>
      <w:tr w:rsidR="00E35278" w14:paraId="15F45F8A" w14:textId="77777777" w:rsidTr="008A6461">
        <w:tc>
          <w:tcPr>
            <w:tcW w:w="539" w:type="dxa"/>
          </w:tcPr>
          <w:p w14:paraId="3E91ADFB" w14:textId="77777777" w:rsidR="00E35278" w:rsidRDefault="00E35278" w:rsidP="0029172D"/>
        </w:tc>
        <w:tc>
          <w:tcPr>
            <w:tcW w:w="3495" w:type="dxa"/>
          </w:tcPr>
          <w:p w14:paraId="75CC4C20" w14:textId="77777777" w:rsidR="00E35278" w:rsidRDefault="00E35278" w:rsidP="0029172D"/>
        </w:tc>
        <w:sdt>
          <w:sdtPr>
            <w:id w:val="1816996831"/>
            <w:placeholder>
              <w:docPart w:val="3E646988D2AF43E7B1913D8E732986F5"/>
            </w:placeholder>
            <w:showingPlcHdr/>
            <w15:color w:val="C0C0C0"/>
            <w:dropDownList>
              <w:listItem w:displayText="Leave Empty" w:value=""/>
              <w:listItem w:displayText="Research Book" w:value="Research Book"/>
              <w:listItem w:displayText="Book Chapters in a research book" w:value="Book Chapters in a research book"/>
              <w:listItem w:displayText="Journal article in refereed scholarly journal" w:value="Journal article in refereed scholarly journal"/>
              <w:listItem w:displayText="Major original creative work" w:value="Major original creative work"/>
              <w:listItem w:displayText="Minor original creative work" w:value="Minor original creative work"/>
              <w:listItem w:displayText="Full, refereed conference paper" w:value="Full, refereed conference paper"/>
              <w:listItem w:displayText="Curated or produced substantial public exhibition event" w:value="Curated or produced substantial public exhibition event"/>
              <w:listItem w:displayText="Others" w:value="Others"/>
            </w:dropDownList>
          </w:sdtPr>
          <w:sdtEndPr/>
          <w:sdtContent>
            <w:tc>
              <w:tcPr>
                <w:tcW w:w="2858" w:type="dxa"/>
              </w:tcPr>
              <w:p w14:paraId="39914E94" w14:textId="239A1067" w:rsidR="00E35278" w:rsidRDefault="00E35278" w:rsidP="0029172D">
                <w:r w:rsidRPr="00D00FD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2908" w:type="dxa"/>
          </w:tcPr>
          <w:p w14:paraId="16804D6C" w14:textId="77777777" w:rsidR="00E35278" w:rsidRDefault="00E35278" w:rsidP="0029172D"/>
        </w:tc>
        <w:tc>
          <w:tcPr>
            <w:tcW w:w="3036" w:type="dxa"/>
          </w:tcPr>
          <w:p w14:paraId="5326F0EA" w14:textId="77777777" w:rsidR="00E35278" w:rsidRDefault="00E35278" w:rsidP="0029172D"/>
        </w:tc>
        <w:tc>
          <w:tcPr>
            <w:tcW w:w="1056" w:type="dxa"/>
          </w:tcPr>
          <w:p w14:paraId="17F52231" w14:textId="77777777" w:rsidR="00E35278" w:rsidRDefault="00E35278" w:rsidP="0029172D"/>
        </w:tc>
        <w:tc>
          <w:tcPr>
            <w:tcW w:w="1559" w:type="dxa"/>
          </w:tcPr>
          <w:p w14:paraId="322D7BD5" w14:textId="77777777" w:rsidR="00E35278" w:rsidRDefault="00E35278" w:rsidP="0029172D"/>
        </w:tc>
      </w:tr>
      <w:tr w:rsidR="00E35278" w14:paraId="6A275B71" w14:textId="77777777" w:rsidTr="008A6461">
        <w:tc>
          <w:tcPr>
            <w:tcW w:w="539" w:type="dxa"/>
          </w:tcPr>
          <w:p w14:paraId="5B01FDB5" w14:textId="77777777" w:rsidR="00E35278" w:rsidRDefault="00E35278" w:rsidP="0029172D"/>
        </w:tc>
        <w:tc>
          <w:tcPr>
            <w:tcW w:w="3495" w:type="dxa"/>
          </w:tcPr>
          <w:p w14:paraId="766EFB04" w14:textId="77777777" w:rsidR="00E35278" w:rsidRDefault="00E35278" w:rsidP="0029172D"/>
        </w:tc>
        <w:sdt>
          <w:sdtPr>
            <w:id w:val="-1759446125"/>
            <w:placeholder>
              <w:docPart w:val="7C4851BECE624D198ECD8D5A3E654C9E"/>
            </w:placeholder>
            <w:showingPlcHdr/>
            <w15:color w:val="C0C0C0"/>
            <w:dropDownList>
              <w:listItem w:displayText="Leave Empty" w:value=""/>
              <w:listItem w:displayText="Research Book" w:value="Research Book"/>
              <w:listItem w:displayText="Book Chapters in a research book" w:value="Book Chapters in a research book"/>
              <w:listItem w:displayText="Journal article in refereed scholarly journal" w:value="Journal article in refereed scholarly journal"/>
              <w:listItem w:displayText="Major original creative work" w:value="Major original creative work"/>
              <w:listItem w:displayText="Minor original creative work" w:value="Minor original creative work"/>
              <w:listItem w:displayText="Full, refereed conference paper" w:value="Full, refereed conference paper"/>
              <w:listItem w:displayText="Curated or produced substantial public exhibition event" w:value="Curated or produced substantial public exhibition event"/>
              <w:listItem w:displayText="Others" w:value="Others"/>
            </w:dropDownList>
          </w:sdtPr>
          <w:sdtEndPr/>
          <w:sdtContent>
            <w:tc>
              <w:tcPr>
                <w:tcW w:w="2858" w:type="dxa"/>
              </w:tcPr>
              <w:p w14:paraId="1AA0C8BC" w14:textId="49466A1F" w:rsidR="00E35278" w:rsidRDefault="00E35278" w:rsidP="0029172D">
                <w:r w:rsidRPr="00D00FD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2908" w:type="dxa"/>
          </w:tcPr>
          <w:p w14:paraId="25418693" w14:textId="77777777" w:rsidR="00E35278" w:rsidRDefault="00E35278" w:rsidP="0029172D"/>
        </w:tc>
        <w:tc>
          <w:tcPr>
            <w:tcW w:w="3036" w:type="dxa"/>
          </w:tcPr>
          <w:p w14:paraId="5DD48AAB" w14:textId="77777777" w:rsidR="00E35278" w:rsidRDefault="00E35278" w:rsidP="0029172D"/>
        </w:tc>
        <w:tc>
          <w:tcPr>
            <w:tcW w:w="1056" w:type="dxa"/>
          </w:tcPr>
          <w:p w14:paraId="3DD8B716" w14:textId="77777777" w:rsidR="00E35278" w:rsidRDefault="00E35278" w:rsidP="0029172D"/>
        </w:tc>
        <w:tc>
          <w:tcPr>
            <w:tcW w:w="1559" w:type="dxa"/>
          </w:tcPr>
          <w:p w14:paraId="3DF48F39" w14:textId="77777777" w:rsidR="00E35278" w:rsidRDefault="00E35278" w:rsidP="0029172D"/>
        </w:tc>
      </w:tr>
      <w:tr w:rsidR="00E35278" w14:paraId="2C13E73E" w14:textId="77777777" w:rsidTr="008A6461">
        <w:tc>
          <w:tcPr>
            <w:tcW w:w="539" w:type="dxa"/>
          </w:tcPr>
          <w:p w14:paraId="02EBE0CF" w14:textId="77777777" w:rsidR="00E35278" w:rsidRDefault="00E35278" w:rsidP="0029172D"/>
        </w:tc>
        <w:tc>
          <w:tcPr>
            <w:tcW w:w="3495" w:type="dxa"/>
          </w:tcPr>
          <w:p w14:paraId="2E1C281D" w14:textId="77777777" w:rsidR="00E35278" w:rsidRDefault="00E35278" w:rsidP="0029172D"/>
        </w:tc>
        <w:sdt>
          <w:sdtPr>
            <w:id w:val="64001638"/>
            <w:placeholder>
              <w:docPart w:val="8D4986E466884E458E0EDB27A8D74988"/>
            </w:placeholder>
            <w:showingPlcHdr/>
            <w15:color w:val="C0C0C0"/>
            <w:dropDownList>
              <w:listItem w:displayText="Leave Empty" w:value=""/>
              <w:listItem w:displayText="Research Book" w:value="Research Book"/>
              <w:listItem w:displayText="Book Chapters in a research book" w:value="Book Chapters in a research book"/>
              <w:listItem w:displayText="Journal article in refereed scholarly journal" w:value="Journal article in refereed scholarly journal"/>
              <w:listItem w:displayText="Major original creative work" w:value="Major original creative work"/>
              <w:listItem w:displayText="Minor original creative work" w:value="Minor original creative work"/>
              <w:listItem w:displayText="Full, refereed conference paper" w:value="Full, refereed conference paper"/>
              <w:listItem w:displayText="Curated or produced substantial public exhibition event" w:value="Curated or produced substantial public exhibition event"/>
              <w:listItem w:displayText="Others" w:value="Others"/>
            </w:dropDownList>
          </w:sdtPr>
          <w:sdtEndPr/>
          <w:sdtContent>
            <w:tc>
              <w:tcPr>
                <w:tcW w:w="2858" w:type="dxa"/>
              </w:tcPr>
              <w:p w14:paraId="093B9BE2" w14:textId="0B6BA5A0" w:rsidR="00E35278" w:rsidRDefault="00E35278" w:rsidP="0029172D">
                <w:r w:rsidRPr="00D00FD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2908" w:type="dxa"/>
          </w:tcPr>
          <w:p w14:paraId="4ED7F22F" w14:textId="77777777" w:rsidR="00E35278" w:rsidRDefault="00E35278" w:rsidP="0029172D"/>
        </w:tc>
        <w:tc>
          <w:tcPr>
            <w:tcW w:w="3036" w:type="dxa"/>
          </w:tcPr>
          <w:p w14:paraId="4D72E10C" w14:textId="77777777" w:rsidR="00E35278" w:rsidRDefault="00E35278" w:rsidP="0029172D"/>
        </w:tc>
        <w:tc>
          <w:tcPr>
            <w:tcW w:w="1056" w:type="dxa"/>
          </w:tcPr>
          <w:p w14:paraId="4B305962" w14:textId="77777777" w:rsidR="00E35278" w:rsidRDefault="00E35278" w:rsidP="0029172D"/>
        </w:tc>
        <w:tc>
          <w:tcPr>
            <w:tcW w:w="1559" w:type="dxa"/>
          </w:tcPr>
          <w:p w14:paraId="18E1DE25" w14:textId="77777777" w:rsidR="00E35278" w:rsidRDefault="00E35278" w:rsidP="0029172D"/>
        </w:tc>
      </w:tr>
      <w:tr w:rsidR="00E35278" w14:paraId="6DA6D7F3" w14:textId="77777777" w:rsidTr="008A6461">
        <w:tc>
          <w:tcPr>
            <w:tcW w:w="539" w:type="dxa"/>
          </w:tcPr>
          <w:p w14:paraId="129AF909" w14:textId="77777777" w:rsidR="00E35278" w:rsidRDefault="00E35278" w:rsidP="0029172D"/>
        </w:tc>
        <w:tc>
          <w:tcPr>
            <w:tcW w:w="3495" w:type="dxa"/>
          </w:tcPr>
          <w:p w14:paraId="5E509AFF" w14:textId="77777777" w:rsidR="00E35278" w:rsidRDefault="00E35278" w:rsidP="0029172D"/>
        </w:tc>
        <w:sdt>
          <w:sdtPr>
            <w:id w:val="142870443"/>
            <w:placeholder>
              <w:docPart w:val="2241063BEBE644BBAE74AB821100152D"/>
            </w:placeholder>
            <w:showingPlcHdr/>
            <w15:color w:val="C0C0C0"/>
            <w:dropDownList>
              <w:listItem w:displayText="Leave Empty" w:value=""/>
              <w:listItem w:displayText="Research Book" w:value="Research Book"/>
              <w:listItem w:displayText="Book Chapters in a research book" w:value="Book Chapters in a research book"/>
              <w:listItem w:displayText="Journal article in refereed scholarly journal" w:value="Journal article in refereed scholarly journal"/>
              <w:listItem w:displayText="Major original creative work" w:value="Major original creative work"/>
              <w:listItem w:displayText="Minor original creative work" w:value="Minor original creative work"/>
              <w:listItem w:displayText="Full, refereed conference paper" w:value="Full, refereed conference paper"/>
              <w:listItem w:displayText="Curated or produced substantial public exhibition event" w:value="Curated or produced substantial public exhibition event"/>
              <w:listItem w:displayText="Others" w:value="Others"/>
            </w:dropDownList>
          </w:sdtPr>
          <w:sdtEndPr/>
          <w:sdtContent>
            <w:tc>
              <w:tcPr>
                <w:tcW w:w="2858" w:type="dxa"/>
              </w:tcPr>
              <w:p w14:paraId="5557027A" w14:textId="3F653A59" w:rsidR="00E35278" w:rsidRDefault="00E35278" w:rsidP="0029172D">
                <w:r w:rsidRPr="00D00FD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2908" w:type="dxa"/>
          </w:tcPr>
          <w:p w14:paraId="0606D3FF" w14:textId="77777777" w:rsidR="00E35278" w:rsidRDefault="00E35278" w:rsidP="0029172D"/>
        </w:tc>
        <w:tc>
          <w:tcPr>
            <w:tcW w:w="3036" w:type="dxa"/>
          </w:tcPr>
          <w:p w14:paraId="4EFF90AA" w14:textId="77777777" w:rsidR="00E35278" w:rsidRDefault="00E35278" w:rsidP="0029172D"/>
        </w:tc>
        <w:tc>
          <w:tcPr>
            <w:tcW w:w="1056" w:type="dxa"/>
          </w:tcPr>
          <w:p w14:paraId="3D5D97FC" w14:textId="77777777" w:rsidR="00E35278" w:rsidRDefault="00E35278" w:rsidP="0029172D"/>
        </w:tc>
        <w:tc>
          <w:tcPr>
            <w:tcW w:w="1559" w:type="dxa"/>
          </w:tcPr>
          <w:p w14:paraId="4A9C6A4D" w14:textId="77777777" w:rsidR="00E35278" w:rsidRDefault="00E35278" w:rsidP="0029172D"/>
        </w:tc>
      </w:tr>
      <w:tr w:rsidR="00E35278" w14:paraId="2B2B7BCB" w14:textId="77777777" w:rsidTr="008A6461">
        <w:tc>
          <w:tcPr>
            <w:tcW w:w="539" w:type="dxa"/>
          </w:tcPr>
          <w:p w14:paraId="34B76629" w14:textId="77777777" w:rsidR="00E35278" w:rsidRDefault="00E35278" w:rsidP="0029172D"/>
        </w:tc>
        <w:tc>
          <w:tcPr>
            <w:tcW w:w="3495" w:type="dxa"/>
          </w:tcPr>
          <w:p w14:paraId="7AD7077C" w14:textId="77777777" w:rsidR="00E35278" w:rsidRDefault="00E35278" w:rsidP="0029172D"/>
        </w:tc>
        <w:sdt>
          <w:sdtPr>
            <w:id w:val="-1918617015"/>
            <w:placeholder>
              <w:docPart w:val="1493A5847EAF4412B63A13512E983D6D"/>
            </w:placeholder>
            <w:showingPlcHdr/>
            <w15:color w:val="C0C0C0"/>
            <w:dropDownList>
              <w:listItem w:displayText="Leave Empty" w:value=""/>
              <w:listItem w:displayText="Research Book" w:value="Research Book"/>
              <w:listItem w:displayText="Book Chapters in a research book" w:value="Book Chapters in a research book"/>
              <w:listItem w:displayText="Journal article in refereed scholarly journal" w:value="Journal article in refereed scholarly journal"/>
              <w:listItem w:displayText="Major original creative work" w:value="Major original creative work"/>
              <w:listItem w:displayText="Minor original creative work" w:value="Minor original creative work"/>
              <w:listItem w:displayText="Full, refereed conference paper" w:value="Full, refereed conference paper"/>
              <w:listItem w:displayText="Curated or produced substantial public exhibition event" w:value="Curated or produced substantial public exhibition event"/>
              <w:listItem w:displayText="Others" w:value="Others"/>
            </w:dropDownList>
          </w:sdtPr>
          <w:sdtEndPr/>
          <w:sdtContent>
            <w:tc>
              <w:tcPr>
                <w:tcW w:w="2858" w:type="dxa"/>
              </w:tcPr>
              <w:p w14:paraId="26472306" w14:textId="28B9C85E" w:rsidR="00E35278" w:rsidRDefault="00E35278" w:rsidP="0029172D">
                <w:r w:rsidRPr="00D00FD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2908" w:type="dxa"/>
          </w:tcPr>
          <w:p w14:paraId="12176424" w14:textId="77777777" w:rsidR="00E35278" w:rsidRDefault="00E35278" w:rsidP="0029172D"/>
        </w:tc>
        <w:tc>
          <w:tcPr>
            <w:tcW w:w="3036" w:type="dxa"/>
          </w:tcPr>
          <w:p w14:paraId="26696D15" w14:textId="77777777" w:rsidR="00E35278" w:rsidRDefault="00E35278" w:rsidP="0029172D"/>
        </w:tc>
        <w:tc>
          <w:tcPr>
            <w:tcW w:w="1056" w:type="dxa"/>
          </w:tcPr>
          <w:p w14:paraId="358A745A" w14:textId="77777777" w:rsidR="00E35278" w:rsidRDefault="00E35278" w:rsidP="0029172D"/>
        </w:tc>
        <w:tc>
          <w:tcPr>
            <w:tcW w:w="1559" w:type="dxa"/>
          </w:tcPr>
          <w:p w14:paraId="1B9E839A" w14:textId="77777777" w:rsidR="00E35278" w:rsidRDefault="00E35278" w:rsidP="0029172D"/>
        </w:tc>
      </w:tr>
      <w:tr w:rsidR="00E35278" w14:paraId="6514774C" w14:textId="77777777" w:rsidTr="008A6461">
        <w:tc>
          <w:tcPr>
            <w:tcW w:w="539" w:type="dxa"/>
          </w:tcPr>
          <w:p w14:paraId="3E38F436" w14:textId="77777777" w:rsidR="00E35278" w:rsidRDefault="00E35278" w:rsidP="0029172D"/>
        </w:tc>
        <w:tc>
          <w:tcPr>
            <w:tcW w:w="3495" w:type="dxa"/>
          </w:tcPr>
          <w:p w14:paraId="29FD90D0" w14:textId="77777777" w:rsidR="00E35278" w:rsidRDefault="00E35278" w:rsidP="0029172D"/>
        </w:tc>
        <w:sdt>
          <w:sdtPr>
            <w:id w:val="525060668"/>
            <w:placeholder>
              <w:docPart w:val="53D746EEA184447D9B75D388659771EC"/>
            </w:placeholder>
            <w:showingPlcHdr/>
            <w15:color w:val="C0C0C0"/>
            <w:dropDownList>
              <w:listItem w:displayText="Leave Empty" w:value=""/>
              <w:listItem w:displayText="Research Book" w:value="Research Book"/>
              <w:listItem w:displayText="Book Chapters in a research book" w:value="Book Chapters in a research book"/>
              <w:listItem w:displayText="Journal article in refereed scholarly journal" w:value="Journal article in refereed scholarly journal"/>
              <w:listItem w:displayText="Major original creative work" w:value="Major original creative work"/>
              <w:listItem w:displayText="Minor original creative work" w:value="Minor original creative work"/>
              <w:listItem w:displayText="Full, refereed conference paper" w:value="Full, refereed conference paper"/>
              <w:listItem w:displayText="Curated or produced substantial public exhibition event" w:value="Curated or produced substantial public exhibition event"/>
              <w:listItem w:displayText="Others" w:value="Others"/>
            </w:dropDownList>
          </w:sdtPr>
          <w:sdtEndPr/>
          <w:sdtContent>
            <w:tc>
              <w:tcPr>
                <w:tcW w:w="2858" w:type="dxa"/>
              </w:tcPr>
              <w:p w14:paraId="7FA94331" w14:textId="6A6AAD13" w:rsidR="00E35278" w:rsidRDefault="00E35278" w:rsidP="0029172D">
                <w:r w:rsidRPr="00D00FD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2908" w:type="dxa"/>
          </w:tcPr>
          <w:p w14:paraId="1B83A185" w14:textId="77777777" w:rsidR="00E35278" w:rsidRDefault="00E35278" w:rsidP="0029172D"/>
        </w:tc>
        <w:tc>
          <w:tcPr>
            <w:tcW w:w="3036" w:type="dxa"/>
          </w:tcPr>
          <w:p w14:paraId="23D82264" w14:textId="77777777" w:rsidR="00E35278" w:rsidRDefault="00E35278" w:rsidP="0029172D"/>
        </w:tc>
        <w:tc>
          <w:tcPr>
            <w:tcW w:w="1056" w:type="dxa"/>
          </w:tcPr>
          <w:p w14:paraId="35AC1D36" w14:textId="77777777" w:rsidR="00E35278" w:rsidRDefault="00E35278" w:rsidP="0029172D"/>
        </w:tc>
        <w:tc>
          <w:tcPr>
            <w:tcW w:w="1559" w:type="dxa"/>
          </w:tcPr>
          <w:p w14:paraId="26E97404" w14:textId="77777777" w:rsidR="00E35278" w:rsidRDefault="00E35278" w:rsidP="0029172D"/>
        </w:tc>
      </w:tr>
      <w:tr w:rsidR="008001B7" w14:paraId="6B71906C" w14:textId="77777777" w:rsidTr="008A6461">
        <w:tc>
          <w:tcPr>
            <w:tcW w:w="539" w:type="dxa"/>
          </w:tcPr>
          <w:p w14:paraId="76F5D18A" w14:textId="77777777" w:rsidR="008001B7" w:rsidRDefault="008001B7" w:rsidP="008001B7"/>
        </w:tc>
        <w:tc>
          <w:tcPr>
            <w:tcW w:w="3495" w:type="dxa"/>
          </w:tcPr>
          <w:p w14:paraId="4F74987D" w14:textId="77777777" w:rsidR="008001B7" w:rsidRDefault="008001B7" w:rsidP="008001B7"/>
        </w:tc>
        <w:sdt>
          <w:sdtPr>
            <w:id w:val="2068528407"/>
            <w:placeholder>
              <w:docPart w:val="4032015BF1564187A76B9C190920D7AA"/>
            </w:placeholder>
            <w:showingPlcHdr/>
            <w15:color w:val="C0C0C0"/>
            <w:dropDownList>
              <w:listItem w:displayText="Leave Empty" w:value=""/>
              <w:listItem w:displayText="Research Book" w:value="Research Book"/>
              <w:listItem w:displayText="Book Chapters in a research book" w:value="Book Chapters in a research book"/>
              <w:listItem w:displayText="Journal article in refereed scholarly journal" w:value="Journal article in refereed scholarly journal"/>
              <w:listItem w:displayText="Major original creative work" w:value="Major original creative work"/>
              <w:listItem w:displayText="Minor original creative work" w:value="Minor original creative work"/>
              <w:listItem w:displayText="Full, refereed conference paper" w:value="Full, refereed conference paper"/>
              <w:listItem w:displayText="Curated or produced substantial public exhibition event" w:value="Curated or produced substantial public exhibition event"/>
              <w:listItem w:displayText="Others" w:value="Others"/>
            </w:dropDownList>
          </w:sdtPr>
          <w:sdtEndPr/>
          <w:sdtContent>
            <w:tc>
              <w:tcPr>
                <w:tcW w:w="2858" w:type="dxa"/>
              </w:tcPr>
              <w:p w14:paraId="470AC8E7" w14:textId="50654B99" w:rsidR="008001B7" w:rsidRDefault="008001B7" w:rsidP="008001B7">
                <w:r w:rsidRPr="00D00FD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2908" w:type="dxa"/>
          </w:tcPr>
          <w:p w14:paraId="03CA296D" w14:textId="77777777" w:rsidR="008001B7" w:rsidRDefault="008001B7" w:rsidP="008001B7"/>
        </w:tc>
        <w:tc>
          <w:tcPr>
            <w:tcW w:w="3036" w:type="dxa"/>
          </w:tcPr>
          <w:p w14:paraId="7DA3F676" w14:textId="77777777" w:rsidR="008001B7" w:rsidRDefault="008001B7" w:rsidP="008001B7"/>
        </w:tc>
        <w:tc>
          <w:tcPr>
            <w:tcW w:w="1056" w:type="dxa"/>
          </w:tcPr>
          <w:p w14:paraId="16331218" w14:textId="77777777" w:rsidR="008001B7" w:rsidRDefault="008001B7" w:rsidP="008001B7"/>
        </w:tc>
        <w:tc>
          <w:tcPr>
            <w:tcW w:w="1559" w:type="dxa"/>
          </w:tcPr>
          <w:p w14:paraId="4049D4B2" w14:textId="77777777" w:rsidR="008001B7" w:rsidRDefault="008001B7" w:rsidP="008001B7"/>
        </w:tc>
      </w:tr>
      <w:tr w:rsidR="008001B7" w14:paraId="2C43C524" w14:textId="77777777" w:rsidTr="008A6461">
        <w:tc>
          <w:tcPr>
            <w:tcW w:w="539" w:type="dxa"/>
          </w:tcPr>
          <w:p w14:paraId="5B4EA4A4" w14:textId="77777777" w:rsidR="008001B7" w:rsidRDefault="008001B7" w:rsidP="008001B7"/>
        </w:tc>
        <w:tc>
          <w:tcPr>
            <w:tcW w:w="3495" w:type="dxa"/>
          </w:tcPr>
          <w:p w14:paraId="730F144C" w14:textId="77777777" w:rsidR="008001B7" w:rsidRDefault="008001B7" w:rsidP="008001B7"/>
        </w:tc>
        <w:sdt>
          <w:sdtPr>
            <w:id w:val="-306321819"/>
            <w:placeholder>
              <w:docPart w:val="DE88FB6F76B24D1E8CE9FD253B4EB525"/>
            </w:placeholder>
            <w:showingPlcHdr/>
            <w15:color w:val="C0C0C0"/>
            <w:dropDownList>
              <w:listItem w:displayText="Leave Empty" w:value=""/>
              <w:listItem w:displayText="Research Book" w:value="Research Book"/>
              <w:listItem w:displayText="Book Chapters in a research book" w:value="Book Chapters in a research book"/>
              <w:listItem w:displayText="Journal article in refereed scholarly journal" w:value="Journal article in refereed scholarly journal"/>
              <w:listItem w:displayText="Major original creative work" w:value="Major original creative work"/>
              <w:listItem w:displayText="Minor original creative work" w:value="Minor original creative work"/>
              <w:listItem w:displayText="Full, refereed conference paper" w:value="Full, refereed conference paper"/>
              <w:listItem w:displayText="Curated or produced substantial public exhibition event" w:value="Curated or produced substantial public exhibition event"/>
              <w:listItem w:displayText="Others" w:value="Others"/>
            </w:dropDownList>
          </w:sdtPr>
          <w:sdtEndPr/>
          <w:sdtContent>
            <w:tc>
              <w:tcPr>
                <w:tcW w:w="2858" w:type="dxa"/>
              </w:tcPr>
              <w:p w14:paraId="248A96F4" w14:textId="0C710232" w:rsidR="008001B7" w:rsidRDefault="008001B7" w:rsidP="008001B7">
                <w:r w:rsidRPr="00D00FD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2908" w:type="dxa"/>
          </w:tcPr>
          <w:p w14:paraId="73CDE57B" w14:textId="77777777" w:rsidR="008001B7" w:rsidRDefault="008001B7" w:rsidP="008001B7"/>
        </w:tc>
        <w:tc>
          <w:tcPr>
            <w:tcW w:w="3036" w:type="dxa"/>
          </w:tcPr>
          <w:p w14:paraId="3CE98D87" w14:textId="77777777" w:rsidR="008001B7" w:rsidRDefault="008001B7" w:rsidP="008001B7"/>
        </w:tc>
        <w:tc>
          <w:tcPr>
            <w:tcW w:w="1056" w:type="dxa"/>
          </w:tcPr>
          <w:p w14:paraId="66E758F8" w14:textId="77777777" w:rsidR="008001B7" w:rsidRDefault="008001B7" w:rsidP="008001B7"/>
        </w:tc>
        <w:tc>
          <w:tcPr>
            <w:tcW w:w="1559" w:type="dxa"/>
          </w:tcPr>
          <w:p w14:paraId="544D15A2" w14:textId="77777777" w:rsidR="008001B7" w:rsidRDefault="008001B7" w:rsidP="008001B7"/>
        </w:tc>
      </w:tr>
      <w:tr w:rsidR="00A67DAF" w14:paraId="4E0A1FFD" w14:textId="77777777" w:rsidTr="008A6461">
        <w:tc>
          <w:tcPr>
            <w:tcW w:w="539" w:type="dxa"/>
          </w:tcPr>
          <w:p w14:paraId="1DE24192" w14:textId="77777777" w:rsidR="00A67DAF" w:rsidRDefault="00A67DAF" w:rsidP="008001B7"/>
        </w:tc>
        <w:tc>
          <w:tcPr>
            <w:tcW w:w="3495" w:type="dxa"/>
          </w:tcPr>
          <w:p w14:paraId="0BFA326B" w14:textId="77777777" w:rsidR="00A67DAF" w:rsidRDefault="00A67DAF" w:rsidP="008001B7"/>
        </w:tc>
        <w:sdt>
          <w:sdtPr>
            <w:id w:val="1817223995"/>
            <w:placeholder>
              <w:docPart w:val="51F9386001C3413482CF756289686B4C"/>
            </w:placeholder>
            <w:showingPlcHdr/>
            <w15:color w:val="C0C0C0"/>
            <w:dropDownList>
              <w:listItem w:displayText="Leave Empty" w:value=""/>
              <w:listItem w:displayText="Research Book" w:value="Research Book"/>
              <w:listItem w:displayText="Book Chapters in a research book" w:value="Book Chapters in a research book"/>
              <w:listItem w:displayText="Journal article in refereed scholarly journal" w:value="Journal article in refereed scholarly journal"/>
              <w:listItem w:displayText="Major original creative work" w:value="Major original creative work"/>
              <w:listItem w:displayText="Minor original creative work" w:value="Minor original creative work"/>
              <w:listItem w:displayText="Full, refereed conference paper" w:value="Full, refereed conference paper"/>
              <w:listItem w:displayText="Curated or produced substantial public exhibition event" w:value="Curated or produced substantial public exhibition event"/>
              <w:listItem w:displayText="Others" w:value="Others"/>
            </w:dropDownList>
          </w:sdtPr>
          <w:sdtEndPr/>
          <w:sdtContent>
            <w:tc>
              <w:tcPr>
                <w:tcW w:w="2858" w:type="dxa"/>
              </w:tcPr>
              <w:p w14:paraId="186CE513" w14:textId="3DB79B6E" w:rsidR="00A67DAF" w:rsidRDefault="00A67DAF" w:rsidP="008001B7">
                <w:r w:rsidRPr="00D00FD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2908" w:type="dxa"/>
          </w:tcPr>
          <w:p w14:paraId="249CD834" w14:textId="77777777" w:rsidR="00A67DAF" w:rsidRDefault="00A67DAF" w:rsidP="008001B7"/>
        </w:tc>
        <w:tc>
          <w:tcPr>
            <w:tcW w:w="3036" w:type="dxa"/>
          </w:tcPr>
          <w:p w14:paraId="301F159D" w14:textId="77777777" w:rsidR="00A67DAF" w:rsidRDefault="00A67DAF" w:rsidP="008001B7"/>
        </w:tc>
        <w:tc>
          <w:tcPr>
            <w:tcW w:w="1056" w:type="dxa"/>
          </w:tcPr>
          <w:p w14:paraId="338CEFE4" w14:textId="77777777" w:rsidR="00A67DAF" w:rsidRDefault="00A67DAF" w:rsidP="008001B7"/>
        </w:tc>
        <w:tc>
          <w:tcPr>
            <w:tcW w:w="1559" w:type="dxa"/>
          </w:tcPr>
          <w:p w14:paraId="40DBDF16" w14:textId="77777777" w:rsidR="00A67DAF" w:rsidRDefault="00A67DAF" w:rsidP="008001B7"/>
        </w:tc>
      </w:tr>
      <w:tr w:rsidR="00924277" w14:paraId="70F127ED" w14:textId="77777777" w:rsidTr="008A6461">
        <w:tc>
          <w:tcPr>
            <w:tcW w:w="539" w:type="dxa"/>
          </w:tcPr>
          <w:p w14:paraId="4F961377" w14:textId="77777777" w:rsidR="00924277" w:rsidRDefault="00924277" w:rsidP="008001B7"/>
        </w:tc>
        <w:tc>
          <w:tcPr>
            <w:tcW w:w="3495" w:type="dxa"/>
          </w:tcPr>
          <w:p w14:paraId="4B7599D1" w14:textId="77777777" w:rsidR="00924277" w:rsidRDefault="00924277" w:rsidP="008001B7"/>
        </w:tc>
        <w:sdt>
          <w:sdtPr>
            <w:id w:val="-761754476"/>
            <w:placeholder>
              <w:docPart w:val="0E51E72B5EE54219991EB5D96E5FA65F"/>
            </w:placeholder>
            <w:showingPlcHdr/>
            <w15:color w:val="C0C0C0"/>
            <w:dropDownList>
              <w:listItem w:displayText="Leave Empty" w:value=""/>
              <w:listItem w:displayText="Research Book" w:value="Research Book"/>
              <w:listItem w:displayText="Book Chapters in a research book" w:value="Book Chapters in a research book"/>
              <w:listItem w:displayText="Journal article in refereed scholarly journal" w:value="Journal article in refereed scholarly journal"/>
              <w:listItem w:displayText="Major original creative work" w:value="Major original creative work"/>
              <w:listItem w:displayText="Minor original creative work" w:value="Minor original creative work"/>
              <w:listItem w:displayText="Full, refereed conference paper" w:value="Full, refereed conference paper"/>
              <w:listItem w:displayText="Curated or produced substantial public exhibition event" w:value="Curated or produced substantial public exhibition event"/>
              <w:listItem w:displayText="Others" w:value="Others"/>
            </w:dropDownList>
          </w:sdtPr>
          <w:sdtEndPr/>
          <w:sdtContent>
            <w:tc>
              <w:tcPr>
                <w:tcW w:w="2858" w:type="dxa"/>
              </w:tcPr>
              <w:p w14:paraId="799ABBBE" w14:textId="3329CC9D" w:rsidR="00924277" w:rsidRDefault="00924277" w:rsidP="008001B7">
                <w:r w:rsidRPr="00D00FDA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2908" w:type="dxa"/>
          </w:tcPr>
          <w:p w14:paraId="4021598A" w14:textId="77777777" w:rsidR="00924277" w:rsidRDefault="00924277" w:rsidP="008001B7"/>
        </w:tc>
        <w:tc>
          <w:tcPr>
            <w:tcW w:w="3036" w:type="dxa"/>
          </w:tcPr>
          <w:p w14:paraId="5A74E42A" w14:textId="77777777" w:rsidR="00924277" w:rsidRDefault="00924277" w:rsidP="008001B7"/>
        </w:tc>
        <w:tc>
          <w:tcPr>
            <w:tcW w:w="1056" w:type="dxa"/>
          </w:tcPr>
          <w:p w14:paraId="516201B6" w14:textId="77777777" w:rsidR="00924277" w:rsidRDefault="00924277" w:rsidP="008001B7"/>
        </w:tc>
        <w:tc>
          <w:tcPr>
            <w:tcW w:w="1559" w:type="dxa"/>
          </w:tcPr>
          <w:p w14:paraId="37E896E2" w14:textId="77777777" w:rsidR="00924277" w:rsidRDefault="00924277" w:rsidP="008001B7"/>
        </w:tc>
      </w:tr>
    </w:tbl>
    <w:p w14:paraId="71C13851" w14:textId="537A19B2" w:rsidR="00E35278" w:rsidRDefault="00E35278" w:rsidP="00334580">
      <w:r>
        <w:t>*Add additional rows as required</w:t>
      </w:r>
      <w:r w:rsidR="001018D6">
        <w:t xml:space="preserve"> and copy the </w:t>
      </w:r>
      <w:r w:rsidR="00A331E2">
        <w:t xml:space="preserve">‘Choose an item’ </w:t>
      </w:r>
      <w:r w:rsidR="001018D6">
        <w:t xml:space="preserve">list over </w:t>
      </w:r>
      <w:r w:rsidR="00391BAA">
        <w:t>i</w:t>
      </w:r>
      <w:r w:rsidR="001018D6">
        <w:t>nto each new row.</w:t>
      </w:r>
    </w:p>
    <w:p w14:paraId="6E0AB293" w14:textId="77777777" w:rsidR="00E35278" w:rsidRPr="00157AF2" w:rsidRDefault="00E35278" w:rsidP="00B00C38">
      <w:pPr>
        <w:shd w:val="clear" w:color="auto" w:fill="006C91" w:themeFill="accent4"/>
        <w:rPr>
          <w:lang w:val="en-GB"/>
        </w:rPr>
      </w:pPr>
      <w:r w:rsidRPr="00B00C38">
        <w:rPr>
          <w:b/>
          <w:color w:val="FFFFFF" w:themeColor="background1"/>
          <w:lang w:val="en-GB"/>
        </w:rPr>
        <w:t>DECLARATION</w:t>
      </w:r>
    </w:p>
    <w:p w14:paraId="2B71B1E8" w14:textId="77777777" w:rsidR="00E35278" w:rsidRPr="00AB2FA2" w:rsidRDefault="00E35278" w:rsidP="00E35278">
      <w:pPr>
        <w:pStyle w:val="BodyText2"/>
        <w:spacing w:before="120" w:line="240" w:lineRule="auto"/>
        <w:rPr>
          <w:rFonts w:asciiTheme="minorHAnsi" w:hAnsiTheme="minorHAnsi" w:cstheme="minorHAnsi"/>
          <w:sz w:val="20"/>
          <w:lang w:val="en-GB"/>
        </w:rPr>
      </w:pPr>
      <w:r w:rsidRPr="00AB2FA2">
        <w:rPr>
          <w:rFonts w:asciiTheme="minorHAnsi" w:hAnsiTheme="minorHAnsi" w:cstheme="minorHAnsi"/>
          <w:sz w:val="20"/>
          <w:lang w:val="en-GB"/>
        </w:rPr>
        <w:t>I declare that the information I have given in this document is true, accurate and complete.</w:t>
      </w:r>
      <w:r w:rsidRPr="00AB2FA2">
        <w:rPr>
          <w:rFonts w:asciiTheme="minorHAnsi" w:hAnsiTheme="minorHAnsi" w:cstheme="minorHAnsi"/>
          <w:noProof/>
          <w:sz w:val="20"/>
        </w:rPr>
        <w:t xml:space="preserve"> </w:t>
      </w:r>
    </w:p>
    <w:p w14:paraId="43C2D88A" w14:textId="77777777" w:rsidR="00E35278" w:rsidRPr="00AB2FA2" w:rsidRDefault="00E35278" w:rsidP="00E35278">
      <w:pPr>
        <w:spacing w:after="0" w:line="240" w:lineRule="auto"/>
        <w:ind w:right="-22"/>
        <w:rPr>
          <w:rFonts w:cstheme="minorHAnsi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827"/>
        <w:gridCol w:w="1281"/>
        <w:gridCol w:w="2268"/>
      </w:tblGrid>
      <w:tr w:rsidR="00E35278" w14:paraId="487B93FB" w14:textId="3385A32D" w:rsidTr="00BC310E">
        <w:tc>
          <w:tcPr>
            <w:tcW w:w="3114" w:type="dxa"/>
            <w:tcBorders>
              <w:top w:val="nil"/>
              <w:bottom w:val="nil"/>
            </w:tcBorders>
            <w:vAlign w:val="center"/>
          </w:tcPr>
          <w:p w14:paraId="24F9F602" w14:textId="77777777" w:rsidR="00E35278" w:rsidRDefault="00E35278" w:rsidP="0029172D">
            <w:pPr>
              <w:ind w:right="-22"/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14:paraId="245F7655" w14:textId="77777777" w:rsidR="00E35278" w:rsidRDefault="00E35278" w:rsidP="0029172D">
            <w:pPr>
              <w:ind w:right="-22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B2FA2">
              <w:rPr>
                <w:rFonts w:cstheme="minorHAnsi"/>
                <w:b/>
                <w:sz w:val="20"/>
                <w:szCs w:val="20"/>
              </w:rPr>
              <w:t>Signature of applicant</w:t>
            </w:r>
          </w:p>
          <w:p w14:paraId="7D4B58EB" w14:textId="77777777" w:rsidR="00E35278" w:rsidRDefault="00E35278" w:rsidP="0029172D">
            <w:pPr>
              <w:ind w:right="-22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9F187F" w14:textId="77777777" w:rsidR="00E35278" w:rsidRDefault="00E35278" w:rsidP="00BC310E">
            <w:pPr>
              <w:ind w:right="-22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nil"/>
              <w:bottom w:val="nil"/>
            </w:tcBorders>
            <w:vAlign w:val="center"/>
          </w:tcPr>
          <w:p w14:paraId="616B6693" w14:textId="75584090" w:rsidR="00E35278" w:rsidRDefault="00E35278" w:rsidP="00E35278">
            <w:pPr>
              <w:ind w:right="-22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D1C2FA" w14:textId="77777777" w:rsidR="00E35278" w:rsidRDefault="00E35278" w:rsidP="00160645">
            <w:pPr>
              <w:ind w:right="-22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35278" w14:paraId="6A177D42" w14:textId="1231AB31" w:rsidTr="00BC310E">
        <w:tc>
          <w:tcPr>
            <w:tcW w:w="3114" w:type="dxa"/>
            <w:tcBorders>
              <w:top w:val="nil"/>
              <w:bottom w:val="nil"/>
              <w:right w:val="nil"/>
            </w:tcBorders>
            <w:vAlign w:val="center"/>
          </w:tcPr>
          <w:p w14:paraId="47E8E7D7" w14:textId="77777777" w:rsidR="00E35278" w:rsidRDefault="00E35278" w:rsidP="0029172D">
            <w:pPr>
              <w:ind w:right="-22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12ECE9" w14:textId="77777777" w:rsidR="00E35278" w:rsidRDefault="00E35278" w:rsidP="00BC310E">
            <w:pPr>
              <w:ind w:right="-22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</w:tcPr>
          <w:p w14:paraId="083B9302" w14:textId="77777777" w:rsidR="00E35278" w:rsidRDefault="00E35278" w:rsidP="0029172D">
            <w:pPr>
              <w:ind w:right="-22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813D63" w14:textId="77777777" w:rsidR="00E35278" w:rsidRDefault="00E35278" w:rsidP="0029172D">
            <w:pPr>
              <w:ind w:right="-22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35278" w14:paraId="7E93BAD2" w14:textId="771CB67C" w:rsidTr="00BC310E">
        <w:tc>
          <w:tcPr>
            <w:tcW w:w="3114" w:type="dxa"/>
            <w:tcBorders>
              <w:top w:val="nil"/>
            </w:tcBorders>
            <w:vAlign w:val="center"/>
          </w:tcPr>
          <w:p w14:paraId="222D4C48" w14:textId="77777777" w:rsidR="00E35278" w:rsidRDefault="00E35278" w:rsidP="0029172D">
            <w:pPr>
              <w:ind w:right="-22"/>
              <w:jc w:val="center"/>
              <w:rPr>
                <w:rFonts w:cstheme="minorHAnsi"/>
                <w:b/>
                <w:sz w:val="20"/>
                <w:szCs w:val="20"/>
              </w:rPr>
            </w:pPr>
          </w:p>
          <w:p w14:paraId="3ED430EF" w14:textId="77777777" w:rsidR="00E35278" w:rsidRDefault="00E35278" w:rsidP="0029172D">
            <w:pPr>
              <w:ind w:right="-22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AB2FA2">
              <w:rPr>
                <w:rFonts w:cstheme="minorHAnsi"/>
                <w:b/>
                <w:sz w:val="20"/>
                <w:szCs w:val="20"/>
              </w:rPr>
              <w:t>Name of applicant (please print)</w:t>
            </w:r>
          </w:p>
          <w:p w14:paraId="6D66254D" w14:textId="77777777" w:rsidR="00E35278" w:rsidRDefault="00E35278" w:rsidP="0029172D">
            <w:pPr>
              <w:ind w:right="-22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B1EB12" w14:textId="77777777" w:rsidR="00E35278" w:rsidRDefault="00E35278" w:rsidP="00160645">
            <w:pPr>
              <w:ind w:right="-22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281" w:type="dxa"/>
            <w:tcBorders>
              <w:top w:val="nil"/>
              <w:bottom w:val="nil"/>
              <w:right w:val="nil"/>
            </w:tcBorders>
          </w:tcPr>
          <w:p w14:paraId="79A2A403" w14:textId="77777777" w:rsidR="00E35278" w:rsidRDefault="00E35278" w:rsidP="0029172D">
            <w:pPr>
              <w:ind w:right="-22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391A3BE" w14:textId="77777777" w:rsidR="00E35278" w:rsidRDefault="00E35278" w:rsidP="0029172D">
            <w:pPr>
              <w:ind w:right="-22"/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14:paraId="04730DB8" w14:textId="77777777" w:rsidR="00E35278" w:rsidRDefault="00E35278" w:rsidP="00E35278">
      <w:pPr>
        <w:spacing w:after="0" w:line="240" w:lineRule="auto"/>
        <w:ind w:right="-22"/>
        <w:rPr>
          <w:rFonts w:cstheme="minorHAnsi"/>
          <w:b/>
          <w:sz w:val="20"/>
          <w:szCs w:val="20"/>
        </w:rPr>
      </w:pPr>
    </w:p>
    <w:p w14:paraId="6AB21D6C" w14:textId="499DF3A6" w:rsidR="00FC37DA" w:rsidRDefault="00E35278" w:rsidP="00334580">
      <w:r w:rsidRPr="00AB2FA2">
        <w:rPr>
          <w:rFonts w:cstheme="minorHAnsi"/>
          <w:sz w:val="20"/>
          <w:lang w:val="en-GB"/>
        </w:rPr>
        <w:t xml:space="preserve">Please attach this completed form with your </w:t>
      </w:r>
      <w:r w:rsidR="000215C6">
        <w:rPr>
          <w:rFonts w:cstheme="minorHAnsi"/>
          <w:sz w:val="20"/>
          <w:lang w:val="en-GB"/>
        </w:rPr>
        <w:t>HDR Application for Admission/S</w:t>
      </w:r>
      <w:r w:rsidRPr="00AB2FA2">
        <w:rPr>
          <w:rFonts w:cstheme="minorHAnsi"/>
          <w:sz w:val="20"/>
          <w:lang w:val="en-GB"/>
        </w:rPr>
        <w:t xml:space="preserve">cholarship </w:t>
      </w:r>
      <w:bookmarkStart w:id="0" w:name="_GoBack"/>
      <w:bookmarkEnd w:id="0"/>
    </w:p>
    <w:sectPr w:rsidR="00FC37DA" w:rsidSect="00E35278">
      <w:endnotePr>
        <w:numFmt w:val="decimal"/>
      </w:endnotePr>
      <w:pgSz w:w="16838" w:h="11906" w:orient="landscape"/>
      <w:pgMar w:top="720" w:right="720" w:bottom="720" w:left="720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DE8BC" w14:textId="77777777" w:rsidR="00334580" w:rsidRDefault="00334580" w:rsidP="00D86959">
      <w:pPr>
        <w:spacing w:after="0" w:line="240" w:lineRule="auto"/>
      </w:pPr>
      <w:r>
        <w:separator/>
      </w:r>
    </w:p>
  </w:endnote>
  <w:endnote w:type="continuationSeparator" w:id="0">
    <w:p w14:paraId="6AB09625" w14:textId="77777777" w:rsidR="00334580" w:rsidRDefault="00334580" w:rsidP="00D86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1056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ED7B83" w14:textId="77777777" w:rsidR="00D464BC" w:rsidRDefault="00D464BC" w:rsidP="00E50B6C">
        <w:pPr>
          <w:pStyle w:val="Footer"/>
          <w:ind w:firstLine="720"/>
          <w:jc w:val="right"/>
        </w:pPr>
        <w:r w:rsidRPr="00D464BC">
          <w:rPr>
            <w:b/>
            <w:color w:val="00A9CE" w:themeColor="accent1"/>
          </w:rPr>
          <w:fldChar w:fldCharType="begin"/>
        </w:r>
        <w:r w:rsidRPr="00D464BC">
          <w:rPr>
            <w:b/>
            <w:color w:val="00A9CE" w:themeColor="accent1"/>
          </w:rPr>
          <w:instrText xml:space="preserve"> PAGE   \* MERGEFORMAT </w:instrText>
        </w:r>
        <w:r w:rsidRPr="00D464BC">
          <w:rPr>
            <w:b/>
            <w:color w:val="00A9CE" w:themeColor="accent1"/>
          </w:rPr>
          <w:fldChar w:fldCharType="separate"/>
        </w:r>
        <w:r w:rsidR="00601CD7">
          <w:rPr>
            <w:b/>
            <w:noProof/>
            <w:color w:val="00A9CE" w:themeColor="accent1"/>
          </w:rPr>
          <w:t>1</w:t>
        </w:r>
        <w:r w:rsidRPr="00D464BC">
          <w:rPr>
            <w:b/>
            <w:noProof/>
            <w:color w:val="00A9CE" w:themeColor="accent1"/>
          </w:rPr>
          <w:fldChar w:fldCharType="end"/>
        </w:r>
      </w:p>
    </w:sdtContent>
  </w:sdt>
  <w:p w14:paraId="47A81347" w14:textId="77777777" w:rsidR="00D464BC" w:rsidRDefault="00D464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8F234" w14:textId="77777777" w:rsidR="00334580" w:rsidRDefault="00334580" w:rsidP="00D86959">
      <w:pPr>
        <w:spacing w:after="0" w:line="240" w:lineRule="auto"/>
      </w:pPr>
      <w:r>
        <w:separator/>
      </w:r>
    </w:p>
  </w:footnote>
  <w:footnote w:type="continuationSeparator" w:id="0">
    <w:p w14:paraId="3FE6FED9" w14:textId="77777777" w:rsidR="00334580" w:rsidRDefault="00334580" w:rsidP="00D86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9299F" w14:textId="77777777" w:rsidR="00E35278" w:rsidRDefault="00E35278" w:rsidP="00E35278">
    <w:pPr>
      <w:pStyle w:val="Heading2"/>
      <w:rPr>
        <w:color w:val="006C91" w:themeColor="accent4"/>
        <w:sz w:val="36"/>
        <w:szCs w:val="36"/>
      </w:rPr>
    </w:pPr>
    <w:r w:rsidRPr="00334580">
      <w:rPr>
        <w:noProof/>
        <w:color w:val="006C91" w:themeColor="accent4"/>
        <w:sz w:val="36"/>
        <w:szCs w:val="36"/>
      </w:rPr>
      <w:drawing>
        <wp:anchor distT="0" distB="0" distL="114300" distR="114300" simplePos="0" relativeHeight="251665408" behindDoc="0" locked="0" layoutInCell="1" allowOverlap="1" wp14:anchorId="5C6FC730" wp14:editId="4739772C">
          <wp:simplePos x="0" y="0"/>
          <wp:positionH relativeFrom="margin">
            <wp:posOffset>4579620</wp:posOffset>
          </wp:positionH>
          <wp:positionV relativeFrom="margin">
            <wp:posOffset>-993775</wp:posOffset>
          </wp:positionV>
          <wp:extent cx="2152650" cy="441960"/>
          <wp:effectExtent l="0" t="0" r="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C3E8C28" w14:textId="77777777" w:rsidR="00E35278" w:rsidRPr="00334580" w:rsidRDefault="00E35278" w:rsidP="00E35278">
    <w:pPr>
      <w:pStyle w:val="Heading2"/>
      <w:rPr>
        <w:sz w:val="36"/>
        <w:szCs w:val="36"/>
      </w:rPr>
    </w:pPr>
    <w:r w:rsidRPr="00334580">
      <w:rPr>
        <w:color w:val="006C91" w:themeColor="accent4"/>
        <w:sz w:val="36"/>
        <w:szCs w:val="36"/>
      </w:rPr>
      <w:t>Research Scholarship Publication</w:t>
    </w:r>
  </w:p>
  <w:p w14:paraId="3693BABD" w14:textId="77777777" w:rsidR="00E35278" w:rsidRPr="00334580" w:rsidRDefault="00E35278" w:rsidP="00E35278">
    <w:pPr>
      <w:pStyle w:val="Heading2"/>
      <w:rPr>
        <w:sz w:val="36"/>
        <w:szCs w:val="36"/>
      </w:rPr>
    </w:pPr>
    <w:r w:rsidRPr="00334580">
      <w:rPr>
        <w:color w:val="006C91" w:themeColor="accent4"/>
        <w:sz w:val="36"/>
        <w:szCs w:val="36"/>
      </w:rPr>
      <w:t>Or Other Research Output Details</w:t>
    </w:r>
    <w:r w:rsidRPr="00334580">
      <w:rPr>
        <w:noProof/>
        <w:color w:val="006C91" w:themeColor="accent4"/>
        <w:sz w:val="36"/>
        <w:szCs w:val="36"/>
      </w:rPr>
      <w:t xml:space="preserve"> Form</w:t>
    </w:r>
  </w:p>
  <w:p w14:paraId="7F59965C" w14:textId="77777777" w:rsidR="00E35278" w:rsidRPr="00E35278" w:rsidRDefault="00E35278" w:rsidP="00E35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29105" w14:textId="77777777" w:rsidR="000B44B5" w:rsidRPr="00874ED7" w:rsidRDefault="000B44B5" w:rsidP="000B44B5">
    <w:pPr>
      <w:pStyle w:val="Heading2"/>
      <w:rPr>
        <w:sz w:val="40"/>
        <w:szCs w:val="40"/>
      </w:rPr>
    </w:pPr>
    <w:r w:rsidRPr="00874ED7">
      <w:rPr>
        <w:noProof/>
        <w:sz w:val="40"/>
        <w:szCs w:val="40"/>
      </w:rPr>
      <w:drawing>
        <wp:anchor distT="0" distB="0" distL="114300" distR="114300" simplePos="0" relativeHeight="251669504" behindDoc="0" locked="0" layoutInCell="1" allowOverlap="1" wp14:anchorId="02124490" wp14:editId="11DCF054">
          <wp:simplePos x="0" y="0"/>
          <wp:positionH relativeFrom="margin">
            <wp:align>right</wp:align>
          </wp:positionH>
          <wp:positionV relativeFrom="page">
            <wp:posOffset>523875</wp:posOffset>
          </wp:positionV>
          <wp:extent cx="2722880" cy="559435"/>
          <wp:effectExtent l="0" t="0" r="127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2880" cy="559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74ED7">
      <w:rPr>
        <w:b w:val="0"/>
        <w:color w:val="006C91" w:themeColor="accent4"/>
        <w:sz w:val="40"/>
        <w:szCs w:val="40"/>
      </w:rPr>
      <w:t>Scholarship Publication/Research Output Details</w:t>
    </w:r>
    <w:r w:rsidRPr="00874ED7">
      <w:rPr>
        <w:b w:val="0"/>
        <w:noProof/>
        <w:color w:val="006C91" w:themeColor="accent4"/>
        <w:sz w:val="40"/>
        <w:szCs w:val="40"/>
      </w:rPr>
      <w:t xml:space="preserve"> Form </w:t>
    </w:r>
  </w:p>
  <w:p w14:paraId="1C715442" w14:textId="77777777" w:rsidR="000B44B5" w:rsidRDefault="000B44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E556C" w14:textId="4D6949AD" w:rsidR="00334580" w:rsidRDefault="00334580" w:rsidP="00334580">
    <w:pPr>
      <w:pStyle w:val="Heading2"/>
      <w:rPr>
        <w:color w:val="006C91" w:themeColor="accent4"/>
        <w:sz w:val="36"/>
        <w:szCs w:val="36"/>
      </w:rPr>
    </w:pPr>
  </w:p>
  <w:p w14:paraId="502090F1" w14:textId="77777777" w:rsidR="003253E9" w:rsidRDefault="003253E9" w:rsidP="00334580">
    <w:pPr>
      <w:pStyle w:val="Heading2"/>
      <w:rPr>
        <w:b w:val="0"/>
        <w:color w:val="006C91" w:themeColor="accent4"/>
        <w:sz w:val="34"/>
        <w:szCs w:val="34"/>
      </w:rPr>
    </w:pPr>
  </w:p>
  <w:p w14:paraId="73454306" w14:textId="37B905CE" w:rsidR="00567A47" w:rsidRPr="003253E9" w:rsidRDefault="00B30433" w:rsidP="00334580">
    <w:pPr>
      <w:pStyle w:val="Heading2"/>
      <w:rPr>
        <w:sz w:val="34"/>
        <w:szCs w:val="34"/>
      </w:rPr>
    </w:pPr>
    <w:r w:rsidRPr="003253E9">
      <w:rPr>
        <w:noProof/>
        <w:sz w:val="34"/>
        <w:szCs w:val="34"/>
      </w:rPr>
      <w:drawing>
        <wp:anchor distT="0" distB="0" distL="114300" distR="114300" simplePos="0" relativeHeight="251667456" behindDoc="0" locked="0" layoutInCell="1" allowOverlap="1" wp14:anchorId="785784A4" wp14:editId="36B70800">
          <wp:simplePos x="0" y="0"/>
          <wp:positionH relativeFrom="margin">
            <wp:align>right</wp:align>
          </wp:positionH>
          <wp:positionV relativeFrom="page">
            <wp:posOffset>523875</wp:posOffset>
          </wp:positionV>
          <wp:extent cx="2722880" cy="559435"/>
          <wp:effectExtent l="0" t="0" r="1270" b="0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2880" cy="559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253E9" w:rsidRPr="003253E9">
      <w:rPr>
        <w:b w:val="0"/>
        <w:color w:val="006C91" w:themeColor="accent4"/>
        <w:sz w:val="34"/>
        <w:szCs w:val="34"/>
      </w:rPr>
      <w:t>Research</w:t>
    </w:r>
    <w:r w:rsidR="00334580" w:rsidRPr="003253E9">
      <w:rPr>
        <w:b w:val="0"/>
        <w:color w:val="006C91" w:themeColor="accent4"/>
        <w:sz w:val="34"/>
        <w:szCs w:val="34"/>
      </w:rPr>
      <w:t xml:space="preserve"> Publication</w:t>
    </w:r>
    <w:r w:rsidR="004B3B3D" w:rsidRPr="003253E9">
      <w:rPr>
        <w:b w:val="0"/>
        <w:color w:val="006C91" w:themeColor="accent4"/>
        <w:sz w:val="34"/>
        <w:szCs w:val="34"/>
      </w:rPr>
      <w:t>/</w:t>
    </w:r>
    <w:r w:rsidR="00334580" w:rsidRPr="003253E9">
      <w:rPr>
        <w:b w:val="0"/>
        <w:color w:val="006C91" w:themeColor="accent4"/>
        <w:sz w:val="34"/>
        <w:szCs w:val="34"/>
      </w:rPr>
      <w:t>Output Details</w:t>
    </w:r>
    <w:r w:rsidR="00334580" w:rsidRPr="003253E9">
      <w:rPr>
        <w:b w:val="0"/>
        <w:noProof/>
        <w:color w:val="006C91" w:themeColor="accent4"/>
        <w:sz w:val="34"/>
        <w:szCs w:val="34"/>
      </w:rPr>
      <w:t xml:space="preserve"> Form</w:t>
    </w:r>
    <w:r w:rsidRPr="003253E9">
      <w:rPr>
        <w:b w:val="0"/>
        <w:noProof/>
        <w:color w:val="006C91" w:themeColor="accent4"/>
        <w:sz w:val="34"/>
        <w:szCs w:val="3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0303"/>
    <w:multiLevelType w:val="hybridMultilevel"/>
    <w:tmpl w:val="8FF09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995E66"/>
    <w:multiLevelType w:val="hybridMultilevel"/>
    <w:tmpl w:val="7D6E416A"/>
    <w:lvl w:ilvl="0" w:tplc="0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66982D0B"/>
    <w:multiLevelType w:val="hybridMultilevel"/>
    <w:tmpl w:val="3F22446A"/>
    <w:lvl w:ilvl="0" w:tplc="0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9250C56"/>
    <w:multiLevelType w:val="hybridMultilevel"/>
    <w:tmpl w:val="CA28E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2D25D0"/>
    <w:multiLevelType w:val="hybridMultilevel"/>
    <w:tmpl w:val="C1EAE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1433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80"/>
    <w:rsid w:val="000215C6"/>
    <w:rsid w:val="0002543E"/>
    <w:rsid w:val="000730DD"/>
    <w:rsid w:val="00090A96"/>
    <w:rsid w:val="000A6542"/>
    <w:rsid w:val="000B44B5"/>
    <w:rsid w:val="001018D6"/>
    <w:rsid w:val="00157AF2"/>
    <w:rsid w:val="00160645"/>
    <w:rsid w:val="00190819"/>
    <w:rsid w:val="003253E9"/>
    <w:rsid w:val="00334580"/>
    <w:rsid w:val="00391BAA"/>
    <w:rsid w:val="003E6454"/>
    <w:rsid w:val="004B13D9"/>
    <w:rsid w:val="004B3B3D"/>
    <w:rsid w:val="004E4642"/>
    <w:rsid w:val="00517034"/>
    <w:rsid w:val="0055062A"/>
    <w:rsid w:val="00567A47"/>
    <w:rsid w:val="00601CD7"/>
    <w:rsid w:val="006F4DFC"/>
    <w:rsid w:val="007D4166"/>
    <w:rsid w:val="008001B7"/>
    <w:rsid w:val="00874ED7"/>
    <w:rsid w:val="008A6461"/>
    <w:rsid w:val="00924277"/>
    <w:rsid w:val="00977657"/>
    <w:rsid w:val="009B2723"/>
    <w:rsid w:val="009C0B4A"/>
    <w:rsid w:val="00A331E2"/>
    <w:rsid w:val="00A67DAF"/>
    <w:rsid w:val="00B00C38"/>
    <w:rsid w:val="00B30433"/>
    <w:rsid w:val="00B404B1"/>
    <w:rsid w:val="00B45DAD"/>
    <w:rsid w:val="00B7538A"/>
    <w:rsid w:val="00BC310E"/>
    <w:rsid w:val="00D464BC"/>
    <w:rsid w:val="00D64D7F"/>
    <w:rsid w:val="00D86959"/>
    <w:rsid w:val="00DE061D"/>
    <w:rsid w:val="00E35278"/>
    <w:rsid w:val="00E50B6C"/>
    <w:rsid w:val="00F35DB0"/>
    <w:rsid w:val="00FC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3F7655C"/>
  <w15:docId w15:val="{0BCF93AF-3AE8-4964-9096-2A99469B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580"/>
  </w:style>
  <w:style w:type="paragraph" w:styleId="Heading1">
    <w:name w:val="heading 1"/>
    <w:basedOn w:val="Normal"/>
    <w:next w:val="Normal"/>
    <w:link w:val="Heading1Char"/>
    <w:uiPriority w:val="9"/>
    <w:qFormat/>
    <w:rsid w:val="00D86959"/>
    <w:pPr>
      <w:keepNext/>
      <w:keepLines/>
      <w:spacing w:after="480" w:line="240" w:lineRule="auto"/>
      <w:outlineLvl w:val="0"/>
    </w:pPr>
    <w:rPr>
      <w:rFonts w:asciiTheme="majorHAnsi" w:eastAsiaTheme="majorEastAsia" w:hAnsiTheme="majorHAnsi" w:cstheme="majorBidi"/>
      <w:b/>
      <w:bCs/>
      <w:color w:val="00A9CE" w:themeColor="accent1"/>
      <w:sz w:val="6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959"/>
    <w:pPr>
      <w:keepNext/>
      <w:keepLines/>
      <w:spacing w:after="60" w:line="240" w:lineRule="auto"/>
      <w:outlineLvl w:val="1"/>
    </w:pPr>
    <w:rPr>
      <w:rFonts w:asciiTheme="majorHAnsi" w:eastAsiaTheme="majorEastAsia" w:hAnsiTheme="majorHAnsi" w:cstheme="majorBidi"/>
      <w:b/>
      <w:bCs/>
      <w:color w:val="00A9CE" w:themeColor="accent1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959"/>
    <w:pPr>
      <w:keepNext/>
      <w:keepLines/>
      <w:spacing w:after="60"/>
      <w:outlineLvl w:val="2"/>
    </w:pPr>
    <w:rPr>
      <w:rFonts w:asciiTheme="majorHAnsi" w:eastAsiaTheme="majorEastAsia" w:hAnsiTheme="majorHAnsi" w:cstheme="majorBidi"/>
      <w:b/>
      <w:bCs/>
      <w:color w:val="00A9CE" w:themeColor="accen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959"/>
    <w:pPr>
      <w:keepNext/>
      <w:keepLines/>
      <w:spacing w:after="60"/>
      <w:outlineLvl w:val="3"/>
    </w:pPr>
    <w:rPr>
      <w:rFonts w:asciiTheme="majorHAnsi" w:eastAsiaTheme="majorEastAsia" w:hAnsiTheme="majorHAnsi" w:cstheme="majorBidi"/>
      <w:bCs/>
      <w:iCs/>
      <w:color w:val="00A9CE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959"/>
    <w:pPr>
      <w:keepNext/>
      <w:keepLines/>
      <w:spacing w:after="60"/>
      <w:outlineLvl w:val="4"/>
    </w:pPr>
    <w:rPr>
      <w:rFonts w:asciiTheme="majorHAnsi" w:eastAsiaTheme="majorEastAsia" w:hAnsiTheme="majorHAnsi" w:cstheme="majorBidi"/>
      <w:color w:val="00A9CE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959"/>
  </w:style>
  <w:style w:type="paragraph" w:styleId="Footer">
    <w:name w:val="footer"/>
    <w:basedOn w:val="Normal"/>
    <w:link w:val="FooterChar"/>
    <w:uiPriority w:val="99"/>
    <w:unhideWhenUsed/>
    <w:rsid w:val="00D8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959"/>
  </w:style>
  <w:style w:type="paragraph" w:styleId="BalloonText">
    <w:name w:val="Balloon Text"/>
    <w:basedOn w:val="Normal"/>
    <w:link w:val="BalloonTextChar"/>
    <w:uiPriority w:val="99"/>
    <w:semiHidden/>
    <w:unhideWhenUsed/>
    <w:rsid w:val="00D86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9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6959"/>
    <w:rPr>
      <w:rFonts w:asciiTheme="majorHAnsi" w:eastAsiaTheme="majorEastAsia" w:hAnsiTheme="majorHAnsi" w:cstheme="majorBidi"/>
      <w:b/>
      <w:bCs/>
      <w:color w:val="00A9CE" w:themeColor="accent1"/>
      <w:sz w:val="6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6959"/>
    <w:rPr>
      <w:rFonts w:asciiTheme="majorHAnsi" w:eastAsiaTheme="majorEastAsia" w:hAnsiTheme="majorHAnsi" w:cstheme="majorBidi"/>
      <w:b/>
      <w:bCs/>
      <w:color w:val="00A9CE" w:themeColor="accent1"/>
      <w:sz w:val="44"/>
      <w:szCs w:val="26"/>
    </w:rPr>
  </w:style>
  <w:style w:type="paragraph" w:customStyle="1" w:styleId="Default">
    <w:name w:val="Default"/>
    <w:rsid w:val="00D869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D86959"/>
    <w:pPr>
      <w:spacing w:line="201" w:lineRule="atLeast"/>
    </w:pPr>
    <w:rPr>
      <w:rFonts w:cstheme="minorBidi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D86959"/>
    <w:rPr>
      <w:rFonts w:asciiTheme="majorHAnsi" w:eastAsiaTheme="majorEastAsia" w:hAnsiTheme="majorHAnsi" w:cstheme="majorBidi"/>
      <w:b/>
      <w:bCs/>
      <w:color w:val="00A9CE" w:themeColor="accent1"/>
      <w:sz w:val="32"/>
    </w:rPr>
  </w:style>
  <w:style w:type="paragraph" w:customStyle="1" w:styleId="Italic">
    <w:name w:val="Italic"/>
    <w:basedOn w:val="Normal"/>
    <w:qFormat/>
    <w:rsid w:val="00D64D7F"/>
    <w:pPr>
      <w:spacing w:before="100"/>
    </w:pPr>
    <w:rPr>
      <w:rFonts w:ascii="Georgia" w:hAnsi="Georgia"/>
      <w:i/>
      <w:color w:val="00A9C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86959"/>
    <w:rPr>
      <w:rFonts w:asciiTheme="majorHAnsi" w:eastAsiaTheme="majorEastAsia" w:hAnsiTheme="majorHAnsi" w:cstheme="majorBidi"/>
      <w:bCs/>
      <w:iCs/>
      <w:color w:val="00A9CE" w:themeColor="accen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86959"/>
    <w:rPr>
      <w:rFonts w:asciiTheme="majorHAnsi" w:eastAsiaTheme="majorEastAsia" w:hAnsiTheme="majorHAnsi" w:cstheme="majorBidi"/>
      <w:color w:val="00A9CE" w:themeColor="accent1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5DB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5DB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5DB0"/>
    <w:rPr>
      <w:vertAlign w:val="superscript"/>
    </w:rPr>
  </w:style>
  <w:style w:type="paragraph" w:customStyle="1" w:styleId="Footnote">
    <w:name w:val="Foot note"/>
    <w:basedOn w:val="Default"/>
    <w:qFormat/>
    <w:rsid w:val="00F35DB0"/>
    <w:rPr>
      <w:rFonts w:asciiTheme="minorHAnsi" w:hAnsiTheme="minorHAnsi" w:cs="Myriad Pro"/>
      <w:color w:val="58595B" w:themeColor="accent2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04B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04B1"/>
    <w:rPr>
      <w:color w:val="58595B" w:themeColor="accent2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04B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9081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34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rsid w:val="00334580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334580"/>
    <w:pPr>
      <w:spacing w:after="120" w:line="480" w:lineRule="auto"/>
    </w:pPr>
    <w:rPr>
      <w:rFonts w:ascii="Arial" w:eastAsia="Times New Roman" w:hAnsi="Arial" w:cs="Times New Roman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334580"/>
    <w:rPr>
      <w:rFonts w:ascii="Arial" w:eastAsia="Times New Roman" w:hAnsi="Arial" w:cs="Times New Roman"/>
      <w:szCs w:val="20"/>
    </w:rPr>
  </w:style>
  <w:style w:type="table" w:styleId="TableGrid">
    <w:name w:val="Table Grid"/>
    <w:basedOn w:val="TableNormal"/>
    <w:uiPriority w:val="39"/>
    <w:rsid w:val="00E35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46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15C6"/>
    <w:rPr>
      <w:color w:val="006C91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berra.edu.au/research/current-research-students/form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428989\Downloads\Coporate-Letterhead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1F63A374DA4AD6AE931A4B0315D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0BF71-8CCD-4EC2-B032-B4F44B7CC98C}"/>
      </w:docPartPr>
      <w:docPartBody>
        <w:p w:rsidR="00DB454C" w:rsidRDefault="001C74AD" w:rsidP="001C74AD">
          <w:pPr>
            <w:pStyle w:val="271F63A374DA4AD6AE931A4B0315D713"/>
          </w:pPr>
          <w:r w:rsidRPr="00D00FDA">
            <w:rPr>
              <w:rStyle w:val="PlaceholderText"/>
            </w:rPr>
            <w:t>Choose an item.</w:t>
          </w:r>
        </w:p>
      </w:docPartBody>
    </w:docPart>
    <w:docPart>
      <w:docPartPr>
        <w:name w:val="F365490ABDCC45CA9894638E1955D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D66EF-BB68-4FEE-B482-3EB9DB8421EC}"/>
      </w:docPartPr>
      <w:docPartBody>
        <w:p w:rsidR="00DB454C" w:rsidRDefault="001C74AD" w:rsidP="001C74AD">
          <w:pPr>
            <w:pStyle w:val="F365490ABDCC45CA9894638E1955D778"/>
          </w:pPr>
          <w:r w:rsidRPr="00D00FDA">
            <w:rPr>
              <w:rStyle w:val="PlaceholderText"/>
            </w:rPr>
            <w:t>Choose an item.</w:t>
          </w:r>
        </w:p>
      </w:docPartBody>
    </w:docPart>
    <w:docPart>
      <w:docPartPr>
        <w:name w:val="3E646988D2AF43E7B1913D8E73298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58C88-EC9A-4C7A-8AED-B784146688BE}"/>
      </w:docPartPr>
      <w:docPartBody>
        <w:p w:rsidR="00DB454C" w:rsidRDefault="001C74AD" w:rsidP="001C74AD">
          <w:pPr>
            <w:pStyle w:val="3E646988D2AF43E7B1913D8E732986F5"/>
          </w:pPr>
          <w:r w:rsidRPr="00D00FDA">
            <w:rPr>
              <w:rStyle w:val="PlaceholderText"/>
            </w:rPr>
            <w:t>Choose an item.</w:t>
          </w:r>
        </w:p>
      </w:docPartBody>
    </w:docPart>
    <w:docPart>
      <w:docPartPr>
        <w:name w:val="7C4851BECE624D198ECD8D5A3E654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62E58-0F5C-4ED1-8F52-BF07983D6023}"/>
      </w:docPartPr>
      <w:docPartBody>
        <w:p w:rsidR="00DB454C" w:rsidRDefault="001C74AD" w:rsidP="001C74AD">
          <w:pPr>
            <w:pStyle w:val="7C4851BECE624D198ECD8D5A3E654C9E"/>
          </w:pPr>
          <w:r w:rsidRPr="00D00FDA">
            <w:rPr>
              <w:rStyle w:val="PlaceholderText"/>
            </w:rPr>
            <w:t>Choose an item.</w:t>
          </w:r>
        </w:p>
      </w:docPartBody>
    </w:docPart>
    <w:docPart>
      <w:docPartPr>
        <w:name w:val="8D4986E466884E458E0EDB27A8D74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0F6AC-94B4-4CF9-B83D-DA9B66A17A8E}"/>
      </w:docPartPr>
      <w:docPartBody>
        <w:p w:rsidR="00DB454C" w:rsidRDefault="001C74AD" w:rsidP="001C74AD">
          <w:pPr>
            <w:pStyle w:val="8D4986E466884E458E0EDB27A8D74988"/>
          </w:pPr>
          <w:r w:rsidRPr="00D00FDA">
            <w:rPr>
              <w:rStyle w:val="PlaceholderText"/>
            </w:rPr>
            <w:t>Choose an item.</w:t>
          </w:r>
        </w:p>
      </w:docPartBody>
    </w:docPart>
    <w:docPart>
      <w:docPartPr>
        <w:name w:val="2241063BEBE644BBAE74AB8211001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CB971-9148-4E58-B7D2-AD76DD27DA4B}"/>
      </w:docPartPr>
      <w:docPartBody>
        <w:p w:rsidR="00DB454C" w:rsidRDefault="001C74AD" w:rsidP="001C74AD">
          <w:pPr>
            <w:pStyle w:val="2241063BEBE644BBAE74AB821100152D"/>
          </w:pPr>
          <w:r w:rsidRPr="00D00FDA">
            <w:rPr>
              <w:rStyle w:val="PlaceholderText"/>
            </w:rPr>
            <w:t>Choose an item.</w:t>
          </w:r>
        </w:p>
      </w:docPartBody>
    </w:docPart>
    <w:docPart>
      <w:docPartPr>
        <w:name w:val="1493A5847EAF4412B63A13512E983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14123-2E32-481D-9AB5-30B3695D7455}"/>
      </w:docPartPr>
      <w:docPartBody>
        <w:p w:rsidR="00DB454C" w:rsidRDefault="001C74AD" w:rsidP="001C74AD">
          <w:pPr>
            <w:pStyle w:val="1493A5847EAF4412B63A13512E983D6D"/>
          </w:pPr>
          <w:r w:rsidRPr="00D00FDA">
            <w:rPr>
              <w:rStyle w:val="PlaceholderText"/>
            </w:rPr>
            <w:t>Choose an item.</w:t>
          </w:r>
        </w:p>
      </w:docPartBody>
    </w:docPart>
    <w:docPart>
      <w:docPartPr>
        <w:name w:val="53D746EEA184447D9B75D38865977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AD545-8E3C-4044-8B0E-E44BAB83D288}"/>
      </w:docPartPr>
      <w:docPartBody>
        <w:p w:rsidR="00DB454C" w:rsidRDefault="001C74AD" w:rsidP="001C74AD">
          <w:pPr>
            <w:pStyle w:val="53D746EEA184447D9B75D388659771EC"/>
          </w:pPr>
          <w:r w:rsidRPr="00D00FDA">
            <w:rPr>
              <w:rStyle w:val="PlaceholderText"/>
            </w:rPr>
            <w:t>Choose an item.</w:t>
          </w:r>
        </w:p>
      </w:docPartBody>
    </w:docPart>
    <w:docPart>
      <w:docPartPr>
        <w:name w:val="4032015BF1564187A76B9C190920D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26412-0FAA-4063-A236-6DD5E71C66D1}"/>
      </w:docPartPr>
      <w:docPartBody>
        <w:p w:rsidR="00874188" w:rsidRDefault="00DB454C" w:rsidP="00DB454C">
          <w:pPr>
            <w:pStyle w:val="4032015BF1564187A76B9C190920D7AA"/>
          </w:pPr>
          <w:r w:rsidRPr="00D00FDA">
            <w:rPr>
              <w:rStyle w:val="PlaceholderText"/>
            </w:rPr>
            <w:t>Choose an item.</w:t>
          </w:r>
        </w:p>
      </w:docPartBody>
    </w:docPart>
    <w:docPart>
      <w:docPartPr>
        <w:name w:val="DE88FB6F76B24D1E8CE9FD253B4EB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3F063-8A40-4A19-90B5-A37F271863B0}"/>
      </w:docPartPr>
      <w:docPartBody>
        <w:p w:rsidR="00874188" w:rsidRDefault="00DB454C" w:rsidP="00DB454C">
          <w:pPr>
            <w:pStyle w:val="DE88FB6F76B24D1E8CE9FD253B4EB525"/>
          </w:pPr>
          <w:r w:rsidRPr="00D00FDA">
            <w:rPr>
              <w:rStyle w:val="PlaceholderText"/>
            </w:rPr>
            <w:t>Choose an item.</w:t>
          </w:r>
        </w:p>
      </w:docPartBody>
    </w:docPart>
    <w:docPart>
      <w:docPartPr>
        <w:name w:val="51F9386001C3413482CF756289686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BC9A3-FF88-466A-A320-7BA3BC1652C3}"/>
      </w:docPartPr>
      <w:docPartBody>
        <w:p w:rsidR="004E5B96" w:rsidRDefault="00C10E06" w:rsidP="00C10E06">
          <w:pPr>
            <w:pStyle w:val="51F9386001C3413482CF756289686B4C"/>
          </w:pPr>
          <w:r w:rsidRPr="00D00FDA">
            <w:rPr>
              <w:rStyle w:val="PlaceholderText"/>
            </w:rPr>
            <w:t>Choose an item.</w:t>
          </w:r>
        </w:p>
      </w:docPartBody>
    </w:docPart>
    <w:docPart>
      <w:docPartPr>
        <w:name w:val="0E51E72B5EE54219991EB5D96E5FA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2BE6B-B583-4590-91F8-0A46ABC3E7D1}"/>
      </w:docPartPr>
      <w:docPartBody>
        <w:p w:rsidR="004E5B96" w:rsidRDefault="00C10E06" w:rsidP="00C10E06">
          <w:pPr>
            <w:pStyle w:val="0E51E72B5EE54219991EB5D96E5FA65F"/>
          </w:pPr>
          <w:r w:rsidRPr="00D00FD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AD"/>
    <w:rsid w:val="001C74AD"/>
    <w:rsid w:val="004E5B96"/>
    <w:rsid w:val="00874188"/>
    <w:rsid w:val="00C10E06"/>
    <w:rsid w:val="00DB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0E06"/>
    <w:rPr>
      <w:color w:val="808080"/>
    </w:rPr>
  </w:style>
  <w:style w:type="paragraph" w:customStyle="1" w:styleId="271F63A374DA4AD6AE931A4B0315D713">
    <w:name w:val="271F63A374DA4AD6AE931A4B0315D713"/>
    <w:rsid w:val="001C74AD"/>
  </w:style>
  <w:style w:type="paragraph" w:customStyle="1" w:styleId="F365490ABDCC45CA9894638E1955D778">
    <w:name w:val="F365490ABDCC45CA9894638E1955D778"/>
    <w:rsid w:val="001C74AD"/>
  </w:style>
  <w:style w:type="paragraph" w:customStyle="1" w:styleId="3E646988D2AF43E7B1913D8E732986F5">
    <w:name w:val="3E646988D2AF43E7B1913D8E732986F5"/>
    <w:rsid w:val="001C74AD"/>
  </w:style>
  <w:style w:type="paragraph" w:customStyle="1" w:styleId="7C4851BECE624D198ECD8D5A3E654C9E">
    <w:name w:val="7C4851BECE624D198ECD8D5A3E654C9E"/>
    <w:rsid w:val="001C74AD"/>
  </w:style>
  <w:style w:type="paragraph" w:customStyle="1" w:styleId="8D4986E466884E458E0EDB27A8D74988">
    <w:name w:val="8D4986E466884E458E0EDB27A8D74988"/>
    <w:rsid w:val="001C74AD"/>
  </w:style>
  <w:style w:type="paragraph" w:customStyle="1" w:styleId="2241063BEBE644BBAE74AB821100152D">
    <w:name w:val="2241063BEBE644BBAE74AB821100152D"/>
    <w:rsid w:val="001C74AD"/>
  </w:style>
  <w:style w:type="paragraph" w:customStyle="1" w:styleId="1493A5847EAF4412B63A13512E983D6D">
    <w:name w:val="1493A5847EAF4412B63A13512E983D6D"/>
    <w:rsid w:val="001C74AD"/>
  </w:style>
  <w:style w:type="paragraph" w:customStyle="1" w:styleId="53D746EEA184447D9B75D388659771EC">
    <w:name w:val="53D746EEA184447D9B75D388659771EC"/>
    <w:rsid w:val="001C74AD"/>
  </w:style>
  <w:style w:type="paragraph" w:customStyle="1" w:styleId="4032015BF1564187A76B9C190920D7AA">
    <w:name w:val="4032015BF1564187A76B9C190920D7AA"/>
    <w:rsid w:val="00DB454C"/>
  </w:style>
  <w:style w:type="paragraph" w:customStyle="1" w:styleId="DE88FB6F76B24D1E8CE9FD253B4EB525">
    <w:name w:val="DE88FB6F76B24D1E8CE9FD253B4EB525"/>
    <w:rsid w:val="00DB454C"/>
  </w:style>
  <w:style w:type="paragraph" w:customStyle="1" w:styleId="CB2673D9BD7A45019D67BDE9B8D6C660">
    <w:name w:val="CB2673D9BD7A45019D67BDE9B8D6C660"/>
    <w:rsid w:val="00DB454C"/>
  </w:style>
  <w:style w:type="paragraph" w:customStyle="1" w:styleId="51F9386001C3413482CF756289686B4C">
    <w:name w:val="51F9386001C3413482CF756289686B4C"/>
    <w:rsid w:val="00C10E06"/>
  </w:style>
  <w:style w:type="paragraph" w:customStyle="1" w:styleId="0E51E72B5EE54219991EB5D96E5FA65F">
    <w:name w:val="0E51E72B5EE54219991EB5D96E5FA65F"/>
    <w:rsid w:val="00C10E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UC-Rebrand">
      <a:dk1>
        <a:sysClr val="windowText" lastClr="000000"/>
      </a:dk1>
      <a:lt1>
        <a:sysClr val="window" lastClr="FFFFFF"/>
      </a:lt1>
      <a:dk2>
        <a:srgbClr val="414D61"/>
      </a:dk2>
      <a:lt2>
        <a:srgbClr val="FFFFFF"/>
      </a:lt2>
      <a:accent1>
        <a:srgbClr val="00A9CE"/>
      </a:accent1>
      <a:accent2>
        <a:srgbClr val="58595B"/>
      </a:accent2>
      <a:accent3>
        <a:srgbClr val="92D6E3"/>
      </a:accent3>
      <a:accent4>
        <a:srgbClr val="006C91"/>
      </a:accent4>
      <a:accent5>
        <a:srgbClr val="414D61"/>
      </a:accent5>
      <a:accent6>
        <a:srgbClr val="00A79D"/>
      </a:accent6>
      <a:hlink>
        <a:srgbClr val="00A9CE"/>
      </a:hlink>
      <a:folHlink>
        <a:srgbClr val="006C91"/>
      </a:folHlink>
    </a:clrScheme>
    <a:fontScheme name="UC-Rebrand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45BF1-C626-4503-A7B6-381CC423A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Coporate-Letterhead (2)</Template>
  <TotalTime>5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Canberra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s428989</dc:creator>
  <cp:lastModifiedBy>Erica.Walls-Nichols</cp:lastModifiedBy>
  <cp:revision>2</cp:revision>
  <dcterms:created xsi:type="dcterms:W3CDTF">2020-01-13T04:54:00Z</dcterms:created>
  <dcterms:modified xsi:type="dcterms:W3CDTF">2020-01-13T04:54:00Z</dcterms:modified>
</cp:coreProperties>
</file>